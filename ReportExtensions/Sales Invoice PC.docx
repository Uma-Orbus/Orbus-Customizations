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  <w:gridCol w:w="3908"/>
        <w:gridCol w:w="3908"/>
      </w:tblGrid>
      <w:tr w:rsidR="00F2687B" w:rsidRPr="00204F31" w14:paraId="52AB80F0" w14:textId="77777777" w:rsidTr="00EA06C9">
        <w:trPr>
          <w:cantSplit/>
          <w:trHeight w:val="277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EF230083E89B4BE88A3203359CDD65F8"/>
            </w:placeholder>
            <w:dataBinding w:prefixMappings="xmlns:ns0='urn:microsoft-dynamics-nav/reports/Standard_Sales_Invoice/1306/'" w:xpath="/ns0:NavWordReportXmlPart[1]/ns0:Header[1]/ns0:CustomerAddress1[1]" w:storeItemID="{249CF8E9-E79A-4B75-B27B-DBEFF0B8425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1364" w:type="pct"/>
              </w:tcPr>
              <w:p w14:paraId="16D3DC2E" w14:textId="77777777" w:rsidR="00F2687B" w:rsidRPr="00204F31" w:rsidRDefault="00F2687B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1818" w:type="pct"/>
          </w:tcPr>
          <w:p w14:paraId="2C77DB4B" w14:textId="592FE2EA" w:rsidR="00F2687B" w:rsidRDefault="00F2687B" w:rsidP="00F2687B">
            <w:pPr>
              <w:pStyle w:val="NoSpacing"/>
              <w:jc w:val="center"/>
            </w:pPr>
            <w:r>
              <w:t>Shipment Address</w:t>
            </w:r>
          </w:p>
        </w:tc>
        <w:sdt>
          <w:sdtPr>
            <w:alias w:val="#Nav: /Header/CompanyAddress2"/>
            <w:tag w:val="#Nav: Standard_Sales_Invoice/1306"/>
            <w:id w:val="1521665205"/>
            <w:placeholder>
              <w:docPart w:val="95BB978485044973B97C0F4FBE46A6C1"/>
            </w:placeholder>
            <w:dataBinding w:prefixMappings="xmlns:ns0='urn:microsoft-dynamics-nav/reports/Standard_Sales_Invoice/1306/'" w:xpath="/ns0:NavWordReportXmlPart[1]/ns0:Header[1]/ns0:CompanyAddress2[1]" w:storeItemID="{249CF8E9-E79A-4B75-B27B-DBEFF0B84253}"/>
            <w:text/>
          </w:sdtPr>
          <w:sdtEndPr/>
          <w:sdtContent>
            <w:tc>
              <w:tcPr>
                <w:tcW w:w="1818" w:type="pct"/>
              </w:tcPr>
              <w:p w14:paraId="58B27E7E" w14:textId="0A661CD7" w:rsidR="00F2687B" w:rsidRPr="00204F31" w:rsidRDefault="00F2687B" w:rsidP="00907C2F">
                <w:pPr>
                  <w:pStyle w:val="NoSpacing"/>
                  <w:jc w:val="center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F2687B" w:rsidRPr="00204F31" w14:paraId="038199D8" w14:textId="77777777" w:rsidTr="00EA06C9">
        <w:trPr>
          <w:cantSplit/>
          <w:trHeight w:val="277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EF230083E89B4BE88A3203359CDD65F8"/>
            </w:placeholder>
            <w:dataBinding w:prefixMappings="xmlns:ns0='urn:microsoft-dynamics-nav/reports/Standard_Sales_Invoice/1306/'" w:xpath="/ns0:NavWordReportXmlPart[1]/ns0:Header[1]/ns0:CustomerAddress2[1]" w:storeItemID="{249CF8E9-E79A-4B75-B27B-DBEFF0B84253}"/>
            <w:text/>
          </w:sdtPr>
          <w:sdtEndPr/>
          <w:sdtContent>
            <w:tc>
              <w:tcPr>
                <w:tcW w:w="1364" w:type="pct"/>
              </w:tcPr>
              <w:p w14:paraId="187E56E0" w14:textId="77777777" w:rsidR="00F2687B" w:rsidRPr="00204F31" w:rsidRDefault="00F2687B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id w:val="-111413385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ToAddress1[1]" w:storeItemID="{249CF8E9-E79A-4B75-B27B-DBEFF0B84253}"/>
          </w:sdtPr>
          <w:sdtEndPr/>
          <w:sdtContent>
            <w:tc>
              <w:tcPr>
                <w:tcW w:w="1818" w:type="pct"/>
              </w:tcPr>
              <w:p w14:paraId="4DF0FA9C" w14:textId="76BEF579" w:rsidR="00F2687B" w:rsidRDefault="00DC27A6" w:rsidP="00F2687B">
                <w:pPr>
                  <w:pStyle w:val="NoSpacing"/>
                  <w:jc w:val="center"/>
                </w:pPr>
                <w:r>
                  <w:t>ShipToAddress1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A90CE85C07CD43C6BEDD4A2C62DC29DA"/>
            </w:placeholder>
            <w:dataBinding w:prefixMappings="xmlns:ns0='urn:microsoft-dynamics-nav/reports/Standard_Sales_Invoice/1306/'" w:xpath="/ns0:NavWordReportXmlPart[1]/ns0:Header[1]/ns0:CompanyAddress3[1]" w:storeItemID="{249CF8E9-E79A-4B75-B27B-DBEFF0B84253}"/>
            <w:text/>
          </w:sdtPr>
          <w:sdtEndPr/>
          <w:sdtContent>
            <w:tc>
              <w:tcPr>
                <w:tcW w:w="1818" w:type="pct"/>
              </w:tcPr>
              <w:p w14:paraId="41D78121" w14:textId="45BECBC9" w:rsidR="00F2687B" w:rsidRPr="00204F31" w:rsidRDefault="00F2687B" w:rsidP="00907C2F">
                <w:pPr>
                  <w:pStyle w:val="NoSpacing"/>
                  <w:jc w:val="center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F2687B" w:rsidRPr="00204F31" w14:paraId="36B87F30" w14:textId="77777777" w:rsidTr="00EA06C9">
        <w:trPr>
          <w:cantSplit/>
          <w:trHeight w:val="277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EF230083E89B4BE88A3203359CDD65F8"/>
            </w:placeholder>
            <w:dataBinding w:prefixMappings="xmlns:ns0='urn:microsoft-dynamics-nav/reports/Standard_Sales_Invoice/1306/'" w:xpath="/ns0:NavWordReportXmlPart[1]/ns0:Header[1]/ns0:CustomerAddress3[1]" w:storeItemID="{249CF8E9-E79A-4B75-B27B-DBEFF0B84253}"/>
            <w:text/>
          </w:sdtPr>
          <w:sdtEndPr/>
          <w:sdtContent>
            <w:tc>
              <w:tcPr>
                <w:tcW w:w="1364" w:type="pct"/>
              </w:tcPr>
              <w:p w14:paraId="1DF7B88E" w14:textId="77777777" w:rsidR="00F2687B" w:rsidRPr="00204F31" w:rsidRDefault="00F2687B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74796664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ToAddress2[1]" w:storeItemID="{249CF8E9-E79A-4B75-B27B-DBEFF0B84253}"/>
          </w:sdtPr>
          <w:sdtEndPr/>
          <w:sdtContent>
            <w:tc>
              <w:tcPr>
                <w:tcW w:w="1818" w:type="pct"/>
              </w:tcPr>
              <w:p w14:paraId="7891F06C" w14:textId="036713FF" w:rsidR="00F2687B" w:rsidRDefault="00DC27A6" w:rsidP="00F2687B">
                <w:pPr>
                  <w:pStyle w:val="NoSpacing"/>
                  <w:jc w:val="center"/>
                </w:pPr>
                <w:r>
                  <w:t>ShipToAddress2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32B58ECC9A444A2B15D9FFE51A5D9EA"/>
            </w:placeholder>
            <w:dataBinding w:prefixMappings="xmlns:ns0='urn:microsoft-dynamics-nav/reports/Standard_Sales_Invoice/1306/'" w:xpath="/ns0:NavWordReportXmlPart[1]/ns0:Header[1]/ns0:CompanyAddress4[1]" w:storeItemID="{249CF8E9-E79A-4B75-B27B-DBEFF0B84253}"/>
            <w:text/>
          </w:sdtPr>
          <w:sdtEndPr/>
          <w:sdtContent>
            <w:tc>
              <w:tcPr>
                <w:tcW w:w="1818" w:type="pct"/>
              </w:tcPr>
              <w:p w14:paraId="436FE532" w14:textId="4E64F2AE" w:rsidR="00F2687B" w:rsidRPr="00204F31" w:rsidRDefault="00F2687B" w:rsidP="00907C2F">
                <w:pPr>
                  <w:pStyle w:val="NoSpacing"/>
                  <w:jc w:val="center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F2687B" w:rsidRPr="00204F31" w14:paraId="5A96A60E" w14:textId="77777777" w:rsidTr="00EA06C9">
        <w:trPr>
          <w:cantSplit/>
          <w:trHeight w:val="277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EF230083E89B4BE88A3203359CDD65F8"/>
            </w:placeholder>
            <w:dataBinding w:prefixMappings="xmlns:ns0='urn:microsoft-dynamics-nav/reports/Standard_Sales_Invoice/1306/'" w:xpath="/ns0:NavWordReportXmlPart[1]/ns0:Header[1]/ns0:CustomerAddress4[1]" w:storeItemID="{249CF8E9-E79A-4B75-B27B-DBEFF0B84253}"/>
            <w:text/>
          </w:sdtPr>
          <w:sdtEndPr/>
          <w:sdtContent>
            <w:tc>
              <w:tcPr>
                <w:tcW w:w="1364" w:type="pct"/>
              </w:tcPr>
              <w:p w14:paraId="5EF42DFA" w14:textId="77777777" w:rsidR="00F2687B" w:rsidRPr="00204F31" w:rsidRDefault="00F2687B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125516698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ToAddress3[1]" w:storeItemID="{249CF8E9-E79A-4B75-B27B-DBEFF0B84253}"/>
          </w:sdtPr>
          <w:sdtEndPr/>
          <w:sdtContent>
            <w:tc>
              <w:tcPr>
                <w:tcW w:w="1818" w:type="pct"/>
              </w:tcPr>
              <w:p w14:paraId="42350056" w14:textId="3BF8CBA6" w:rsidR="00F2687B" w:rsidRDefault="00DC27A6" w:rsidP="00F2687B">
                <w:pPr>
                  <w:pStyle w:val="NoSpacing"/>
                  <w:jc w:val="center"/>
                </w:pPr>
                <w:r>
                  <w:t>ShipToAddress3</w:t>
                </w:r>
              </w:p>
            </w:tc>
          </w:sdtContent>
        </w:sdt>
        <w:tc>
          <w:tcPr>
            <w:tcW w:w="1818" w:type="pct"/>
          </w:tcPr>
          <w:p w14:paraId="5894ABFB" w14:textId="023CA440" w:rsidR="00F2687B" w:rsidRPr="00204F31" w:rsidRDefault="00F2687B" w:rsidP="00D54DEE">
            <w:pPr>
              <w:pStyle w:val="NoSpacing"/>
              <w:jc w:val="right"/>
            </w:pPr>
          </w:p>
        </w:tc>
      </w:tr>
      <w:tr w:rsidR="00F2687B" w:rsidRPr="00204F31" w14:paraId="710FE51B" w14:textId="77777777" w:rsidTr="00EA06C9">
        <w:trPr>
          <w:cantSplit/>
          <w:trHeight w:val="277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EF230083E89B4BE88A3203359CDD65F8"/>
            </w:placeholder>
            <w:dataBinding w:prefixMappings="xmlns:ns0='urn:microsoft-dynamics-nav/reports/Standard_Sales_Invoice/1306/'" w:xpath="/ns0:NavWordReportXmlPart[1]/ns0:Header[1]/ns0:CustomerAddress5[1]" w:storeItemID="{249CF8E9-E79A-4B75-B27B-DBEFF0B84253}"/>
            <w:text/>
          </w:sdtPr>
          <w:sdtEndPr/>
          <w:sdtContent>
            <w:tc>
              <w:tcPr>
                <w:tcW w:w="1364" w:type="pct"/>
              </w:tcPr>
              <w:p w14:paraId="606D5A2D" w14:textId="77777777" w:rsidR="00F2687B" w:rsidRPr="00204F31" w:rsidRDefault="00F2687B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id w:val="198142806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ToAddress4[1]" w:storeItemID="{249CF8E9-E79A-4B75-B27B-DBEFF0B84253}"/>
          </w:sdtPr>
          <w:sdtEndPr/>
          <w:sdtContent>
            <w:tc>
              <w:tcPr>
                <w:tcW w:w="1818" w:type="pct"/>
              </w:tcPr>
              <w:p w14:paraId="5EF8641F" w14:textId="7FD79CFB" w:rsidR="00F2687B" w:rsidRDefault="00DC27A6" w:rsidP="00CC389A">
                <w:pPr>
                  <w:pStyle w:val="NoSpacing"/>
                  <w:jc w:val="center"/>
                </w:pPr>
                <w:r>
                  <w:t>ShipToAddress4</w:t>
                </w:r>
              </w:p>
            </w:tc>
          </w:sdtContent>
        </w:sdt>
        <w:tc>
          <w:tcPr>
            <w:tcW w:w="1818" w:type="pct"/>
          </w:tcPr>
          <w:p w14:paraId="5E294A2F" w14:textId="76765702" w:rsidR="00F2687B" w:rsidRPr="00204F31" w:rsidRDefault="00F2687B" w:rsidP="00D54DEE">
            <w:pPr>
              <w:pStyle w:val="NoSpacing"/>
              <w:jc w:val="right"/>
            </w:pPr>
          </w:p>
        </w:tc>
      </w:tr>
      <w:tr w:rsidR="00F2687B" w:rsidRPr="00204F31" w14:paraId="7AE60FC1" w14:textId="77777777" w:rsidTr="00EA06C9">
        <w:trPr>
          <w:cantSplit/>
          <w:trHeight w:val="262"/>
        </w:trPr>
        <w:tc>
          <w:tcPr>
            <w:tcW w:w="1364" w:type="pct"/>
          </w:tcPr>
          <w:p w14:paraId="09D53C91" w14:textId="29DF32FB" w:rsidR="00F2687B" w:rsidRPr="00204F31" w:rsidRDefault="00F2687B" w:rsidP="00D54DEE">
            <w:pPr>
              <w:pStyle w:val="NoSpacing"/>
            </w:pPr>
          </w:p>
        </w:tc>
        <w:sdt>
          <w:sdtPr>
            <w:id w:val="162318616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ToAddress5[1]" w:storeItemID="{249CF8E9-E79A-4B75-B27B-DBEFF0B84253}"/>
          </w:sdtPr>
          <w:sdtEndPr/>
          <w:sdtContent>
            <w:tc>
              <w:tcPr>
                <w:tcW w:w="1818" w:type="pct"/>
              </w:tcPr>
              <w:p w14:paraId="1C678CD9" w14:textId="6896C2EF" w:rsidR="00F2687B" w:rsidRDefault="00DC27A6" w:rsidP="00CC389A">
                <w:pPr>
                  <w:pStyle w:val="NoSpacing"/>
                  <w:jc w:val="center"/>
                </w:pPr>
                <w:r>
                  <w:t>ShipToAddress5</w:t>
                </w:r>
              </w:p>
            </w:tc>
          </w:sdtContent>
        </w:sdt>
        <w:tc>
          <w:tcPr>
            <w:tcW w:w="1818" w:type="pct"/>
          </w:tcPr>
          <w:p w14:paraId="54812E9D" w14:textId="55D2C1FE" w:rsidR="00F2687B" w:rsidRPr="00204F31" w:rsidRDefault="00F2687B" w:rsidP="00D54DEE">
            <w:pPr>
              <w:pStyle w:val="NoSpacing"/>
              <w:jc w:val="right"/>
            </w:pPr>
          </w:p>
        </w:tc>
      </w:tr>
      <w:tr w:rsidR="00F2687B" w:rsidRPr="00204F31" w14:paraId="1FDBCA96" w14:textId="77777777" w:rsidTr="00EA06C9">
        <w:trPr>
          <w:cantSplit/>
          <w:trHeight w:val="262"/>
        </w:trPr>
        <w:tc>
          <w:tcPr>
            <w:tcW w:w="1364" w:type="pct"/>
          </w:tcPr>
          <w:p w14:paraId="66F74D55" w14:textId="72B385F9" w:rsidR="00F2687B" w:rsidRPr="00204F31" w:rsidRDefault="00F2687B" w:rsidP="00D54DEE">
            <w:pPr>
              <w:pStyle w:val="NoSpacing"/>
            </w:pPr>
          </w:p>
        </w:tc>
        <w:tc>
          <w:tcPr>
            <w:tcW w:w="1818" w:type="pct"/>
          </w:tcPr>
          <w:p w14:paraId="64DAE83B" w14:textId="451A9AC2" w:rsidR="00F2687B" w:rsidRDefault="00F2687B" w:rsidP="00EE7FC0">
            <w:pPr>
              <w:pStyle w:val="NoSpacing"/>
            </w:pPr>
          </w:p>
        </w:tc>
        <w:tc>
          <w:tcPr>
            <w:tcW w:w="1818" w:type="pct"/>
          </w:tcPr>
          <w:p w14:paraId="385E9736" w14:textId="20F91049" w:rsidR="00F2687B" w:rsidRPr="00204F31" w:rsidRDefault="00F2687B" w:rsidP="00D54DEE">
            <w:pPr>
              <w:pStyle w:val="NoSpacing"/>
              <w:jc w:val="right"/>
            </w:pPr>
          </w:p>
        </w:tc>
      </w:tr>
      <w:tr w:rsidR="00F2687B" w:rsidRPr="00204F31" w14:paraId="5B2ECCD1" w14:textId="77777777" w:rsidTr="00EA06C9">
        <w:trPr>
          <w:cantSplit/>
          <w:trHeight w:val="262"/>
        </w:trPr>
        <w:tc>
          <w:tcPr>
            <w:tcW w:w="1364" w:type="pct"/>
          </w:tcPr>
          <w:p w14:paraId="4DF79969" w14:textId="6C278389" w:rsidR="00F2687B" w:rsidRPr="00204F31" w:rsidRDefault="00F2687B" w:rsidP="00D54DEE">
            <w:pPr>
              <w:pStyle w:val="NoSpacing"/>
            </w:pPr>
          </w:p>
        </w:tc>
        <w:tc>
          <w:tcPr>
            <w:tcW w:w="1818" w:type="pct"/>
          </w:tcPr>
          <w:p w14:paraId="12915FA2" w14:textId="77777777" w:rsidR="00F2687B" w:rsidRPr="00204F31" w:rsidRDefault="00F2687B" w:rsidP="00D54DEE">
            <w:pPr>
              <w:pStyle w:val="NoSpacing"/>
              <w:jc w:val="right"/>
            </w:pPr>
          </w:p>
        </w:tc>
        <w:tc>
          <w:tcPr>
            <w:tcW w:w="1818" w:type="pct"/>
          </w:tcPr>
          <w:p w14:paraId="2EC51E79" w14:textId="3D0C0E67" w:rsidR="00F2687B" w:rsidRPr="00204F31" w:rsidRDefault="00F2687B" w:rsidP="00D54DEE">
            <w:pPr>
              <w:pStyle w:val="NoSpacing"/>
              <w:jc w:val="right"/>
            </w:pPr>
          </w:p>
        </w:tc>
      </w:tr>
    </w:tbl>
    <w:p w14:paraId="2D7444FE" w14:textId="0E13E376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10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97"/>
        <w:gridCol w:w="2697"/>
        <w:gridCol w:w="2697"/>
        <w:gridCol w:w="2697"/>
      </w:tblGrid>
      <w:tr w:rsidR="00D54DEE" w14:paraId="6B26AA11" w14:textId="77777777" w:rsidTr="00EA06C9">
        <w:trPr>
          <w:trHeight w:val="251"/>
        </w:trPr>
        <w:tc>
          <w:tcPr>
            <w:tcW w:w="2697" w:type="dxa"/>
          </w:tcPr>
          <w:p w14:paraId="6087A0A9" w14:textId="7C6C2A16" w:rsidR="00D54DEE" w:rsidRDefault="00907C2F" w:rsidP="00D54DEE">
            <w:pPr>
              <w:pStyle w:val="Heading1"/>
              <w:outlineLvl w:val="0"/>
            </w:pPr>
            <w:r>
              <w:t>Customer P.O. / Ref.</w:t>
            </w:r>
          </w:p>
        </w:tc>
        <w:tc>
          <w:tcPr>
            <w:tcW w:w="2697" w:type="dxa"/>
          </w:tcPr>
          <w:p w14:paraId="4E2B4BCF" w14:textId="52A61895" w:rsidR="00D54DEE" w:rsidRDefault="000768F0" w:rsidP="00D54DEE">
            <w:pPr>
              <w:pStyle w:val="Heading1"/>
              <w:outlineLvl w:val="0"/>
            </w:pPr>
            <w:r>
              <w:t>Invoice Date</w:t>
            </w:r>
          </w:p>
        </w:tc>
        <w:tc>
          <w:tcPr>
            <w:tcW w:w="2697" w:type="dxa"/>
          </w:tcPr>
          <w:p w14:paraId="6E082AEC" w14:textId="014CE16D" w:rsidR="00D54DEE" w:rsidRDefault="00F248DE" w:rsidP="00D54DEE">
            <w:pPr>
              <w:pStyle w:val="Heading1"/>
              <w:outlineLvl w:val="0"/>
            </w:pPr>
            <w:r>
              <w:t>Customer Number</w:t>
            </w:r>
          </w:p>
        </w:tc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249CF8E9-E79A-4B75-B27B-DBEFF0B84253}"/>
            <w:text/>
          </w:sdtPr>
          <w:sdtEndPr/>
          <w:sdtContent>
            <w:tc>
              <w:tcPr>
                <w:tcW w:w="2697" w:type="dxa"/>
                <w:tcMar>
                  <w:right w:w="0" w:type="dxa"/>
                </w:tcMar>
              </w:tcPr>
              <w:p w14:paraId="4A63A10F" w14:textId="77777777"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06CD0F39" w14:textId="77777777" w:rsidTr="00EA06C9">
        <w:trPr>
          <w:trHeight w:val="457"/>
        </w:trPr>
        <w:sdt>
          <w:sdtPr>
            <w:id w:val="-34193714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ExternalDocumentNo[1]" w:storeItemID="{249CF8E9-E79A-4B75-B27B-DBEFF0B84253}"/>
          </w:sdtPr>
          <w:sdtEndPr/>
          <w:sdtContent>
            <w:tc>
              <w:tcPr>
                <w:tcW w:w="2697" w:type="dxa"/>
              </w:tcPr>
              <w:p w14:paraId="4557446A" w14:textId="36410ADF" w:rsidR="00D54DEE" w:rsidRPr="00FD3C3E" w:rsidRDefault="00DC27A6" w:rsidP="00D54DEE">
                <w:proofErr w:type="spellStart"/>
                <w:r>
                  <w:t>ExternalDocumentNo</w:t>
                </w:r>
                <w:proofErr w:type="spellEnd"/>
              </w:p>
            </w:tc>
          </w:sdtContent>
        </w:sdt>
        <w:sdt>
          <w:sdtPr>
            <w:alias w:val="#Nav: /Header/DocumentDate"/>
            <w:tag w:val="#Nav: Standard_Sales_Invoice/1306"/>
            <w:id w:val="15030131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Date[1]" w:storeItemID="{249CF8E9-E79A-4B75-B27B-DBEFF0B84253}"/>
            <w:text/>
          </w:sdtPr>
          <w:sdtEndPr/>
          <w:sdtContent>
            <w:tc>
              <w:tcPr>
                <w:tcW w:w="2697" w:type="dxa"/>
              </w:tcPr>
              <w:p w14:paraId="3FE86243" w14:textId="587E4924" w:rsidR="00D54DEE" w:rsidRPr="00FD3C3E" w:rsidRDefault="00A4201E" w:rsidP="00D54DEE"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id w:val="58257936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BilltoCustumerNo[1]" w:storeItemID="{249CF8E9-E79A-4B75-B27B-DBEFF0B84253}"/>
          </w:sdtPr>
          <w:sdtEndPr/>
          <w:sdtContent>
            <w:tc>
              <w:tcPr>
                <w:tcW w:w="2697" w:type="dxa"/>
              </w:tcPr>
              <w:p w14:paraId="510E7051" w14:textId="2F089688" w:rsidR="00D54DEE" w:rsidRPr="00FD3C3E" w:rsidRDefault="00DC27A6" w:rsidP="00D54DEE">
                <w:proofErr w:type="spellStart"/>
                <w:r>
                  <w:t>BilltoCustumerNo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249CF8E9-E79A-4B75-B27B-DBEFF0B84253}"/>
            <w:text/>
          </w:sdtPr>
          <w:sdtEndPr/>
          <w:sdtContent>
            <w:tc>
              <w:tcPr>
                <w:tcW w:w="2697" w:type="dxa"/>
                <w:tcMar>
                  <w:right w:w="0" w:type="dxa"/>
                </w:tcMar>
              </w:tcPr>
              <w:p w14:paraId="31F7B44F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A97DCF" w:rsidRPr="00C516A1" w14:paraId="2FBCC268" w14:textId="77777777" w:rsidTr="00EA06C9">
        <w:trPr>
          <w:trHeight w:val="242"/>
        </w:trPr>
        <w:sdt>
          <w:sdtPr>
            <w:alias w:val="#Nav: /Header/OrderNo_Lbl"/>
            <w:tag w:val="#Nav: Standard_Sales_Invoice/1306"/>
            <w:id w:val="-1266381342"/>
            <w:placeholder>
              <w:docPart w:val="E04B0CD12D1E4D1598964A4F6479BFF3"/>
            </w:placeholder>
            <w:dataBinding w:prefixMappings="xmlns:ns0='urn:microsoft-dynamics-nav/reports/Standard_Sales_Invoice/1306/'" w:xpath="/ns0:NavWordReportXmlPart[1]/ns0:Header[1]/ns0:OrderNo_Lbl[1]" w:storeItemID="{249CF8E9-E79A-4B75-B27B-DBEFF0B84253}"/>
            <w:text/>
          </w:sdtPr>
          <w:sdtEndPr/>
          <w:sdtContent>
            <w:tc>
              <w:tcPr>
                <w:tcW w:w="2697" w:type="dxa"/>
              </w:tcPr>
              <w:p w14:paraId="03CDACFE" w14:textId="77777777" w:rsidR="00A97DCF" w:rsidRPr="00C516A1" w:rsidRDefault="00A97DCF" w:rsidP="00A97DCF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id w:val="-555312404"/>
            <w:placeholder>
              <w:docPart w:val="09A57C75BF7F4336A3EEE194BFEE745B"/>
            </w:placeholder>
            <w15:dataBinding w:prefixMappings="xmlns:ns0='urn:microsoft-dynamics-nav/reports/Standard_Sales_Invoice/1306/' " w:xpath="/ns0:NavWordReportXmlPart[1]/ns0:Header[1]/ns0:ShipmentDate_Lbl[1]" w:storeItemID="{249CF8E9-E79A-4B75-B27B-DBEFF0B84253}"/>
          </w:sdtPr>
          <w:sdtEndPr/>
          <w:sdtContent>
            <w:tc>
              <w:tcPr>
                <w:tcW w:w="2697" w:type="dxa"/>
              </w:tcPr>
              <w:p w14:paraId="047230FE" w14:textId="0E0754A8" w:rsidR="00A97DCF" w:rsidRPr="00C516A1" w:rsidRDefault="00DC27A6" w:rsidP="00A97DCF">
                <w:pPr>
                  <w:pStyle w:val="Heading1"/>
                  <w:outlineLvl w:val="0"/>
                </w:pPr>
                <w:proofErr w:type="spellStart"/>
                <w:r>
                  <w:t>ShipmentDate_Lbl</w:t>
                </w:r>
                <w:proofErr w:type="spellEnd"/>
              </w:p>
            </w:tc>
          </w:sdtContent>
        </w:sdt>
        <w:tc>
          <w:tcPr>
            <w:tcW w:w="2697" w:type="dxa"/>
          </w:tcPr>
          <w:p w14:paraId="2BCE33E7" w14:textId="0FDF2D3C" w:rsidR="00A97DCF" w:rsidRPr="00C516A1" w:rsidRDefault="00907C2F" w:rsidP="001C6962">
            <w:pPr>
              <w:pStyle w:val="Heading1"/>
              <w:outlineLvl w:val="0"/>
            </w:pPr>
            <w:r>
              <w:t>Shipped Via</w:t>
            </w:r>
          </w:p>
        </w:tc>
        <w:sdt>
          <w:sdtPr>
            <w:rPr>
              <w:lang w:val="da-DK"/>
            </w:rPr>
            <w:id w:val="-1810857742"/>
            <w:placeholder>
              <w:docPart w:val="7F47C4B0224D40E9ABB7AB54FCE7BF78"/>
            </w:placeholder>
            <w15:dataBinding w:prefixMappings="xmlns:ns0='urn:microsoft-dynamics-nav/reports/Standard_Sales_Invoice/1306/' " w:xpath="/ns0:NavWordReportXmlPart[1]/ns0:Header[1]/ns0:PackageTrackingNo_Lbl[1]" w:storeItemID="{249CF8E9-E79A-4B75-B27B-DBEFF0B84253}"/>
          </w:sdtPr>
          <w:sdtEndPr/>
          <w:sdtContent>
            <w:tc>
              <w:tcPr>
                <w:tcW w:w="2697" w:type="dxa"/>
                <w:tcMar>
                  <w:right w:w="0" w:type="dxa"/>
                </w:tcMar>
              </w:tcPr>
              <w:p w14:paraId="20A9DE2A" w14:textId="1CCE395B" w:rsidR="00A97DCF" w:rsidRPr="00C516A1" w:rsidRDefault="00DC27A6" w:rsidP="00A97DCF">
                <w:pPr>
                  <w:contextualSpacing/>
                </w:pPr>
                <w:proofErr w:type="spellStart"/>
                <w:r>
                  <w:t>PackageTrackingNo_Lbl</w:t>
                </w:r>
                <w:proofErr w:type="spellEnd"/>
              </w:p>
            </w:tc>
          </w:sdtContent>
        </w:sdt>
      </w:tr>
      <w:tr w:rsidR="00A97DCF" w:rsidRPr="00FD3C3E" w14:paraId="38386FE5" w14:textId="77777777" w:rsidTr="00EA06C9">
        <w:trPr>
          <w:trHeight w:val="467"/>
        </w:trPr>
        <w:sdt>
          <w:sdtPr>
            <w:alias w:val="#Nav: /Header/OrderNo"/>
            <w:tag w:val="#Nav: Standard_Sales_Invoice/1306"/>
            <w:id w:val="1867791684"/>
            <w:placeholder>
              <w:docPart w:val="D1BD6094727447E8BF070B251ACED197"/>
            </w:placeholder>
            <w:dataBinding w:prefixMappings="xmlns:ns0='urn:microsoft-dynamics-nav/reports/Standard_Sales_Invoice/1306/'" w:xpath="/ns0:NavWordReportXmlPart[1]/ns0:Header[1]/ns0:OrderNo[1]" w:storeItemID="{249CF8E9-E79A-4B75-B27B-DBEFF0B84253}"/>
            <w:text/>
          </w:sdtPr>
          <w:sdtEndPr/>
          <w:sdtContent>
            <w:tc>
              <w:tcPr>
                <w:tcW w:w="2697" w:type="dxa"/>
              </w:tcPr>
              <w:p w14:paraId="777ADEC1" w14:textId="77777777" w:rsidR="00A97DCF" w:rsidRPr="00FD3C3E" w:rsidRDefault="00A97DCF" w:rsidP="00A97DCF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id w:val="1223103961"/>
            <w:placeholder>
              <w:docPart w:val="9BEC820CB9DF40D396BC13EC48CD6863"/>
            </w:placeholder>
            <w15:dataBinding w:prefixMappings="xmlns:ns0='urn:microsoft-dynamics-nav/reports/Standard_Sales_Invoice/1306/' " w:xpath="/ns0:NavWordReportXmlPart[1]/ns0:Header[1]/ns0:ShipmentDate[1]" w:storeItemID="{249CF8E9-E79A-4B75-B27B-DBEFF0B84253}"/>
          </w:sdtPr>
          <w:sdtEndPr/>
          <w:sdtContent>
            <w:tc>
              <w:tcPr>
                <w:tcW w:w="2697" w:type="dxa"/>
              </w:tcPr>
              <w:p w14:paraId="3FC07D30" w14:textId="25891187" w:rsidR="00A97DCF" w:rsidRPr="00FD3C3E" w:rsidRDefault="00DC27A6" w:rsidP="00A97DCF">
                <w:proofErr w:type="spellStart"/>
                <w:r>
                  <w:t>ShipmentDate</w:t>
                </w:r>
                <w:proofErr w:type="spellEnd"/>
              </w:p>
            </w:tc>
          </w:sdtContent>
        </w:sdt>
        <w:sdt>
          <w:sdtPr>
            <w:id w:val="-179697626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249CF8E9-E79A-4B75-B27B-DBEFF0B84253}"/>
          </w:sdtPr>
          <w:sdtEndPr/>
          <w:sdtContent>
            <w:tc>
              <w:tcPr>
                <w:tcW w:w="2697" w:type="dxa"/>
              </w:tcPr>
              <w:p w14:paraId="568F63A4" w14:textId="559D69FF" w:rsidR="00A97DCF" w:rsidRPr="00FD3C3E" w:rsidRDefault="00DC27A6" w:rsidP="00A97DCF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5784778"/>
            <w:placeholder>
              <w:docPart w:val="2082877CC7CF439286710B3AC3EEC2CE"/>
            </w:placeholder>
            <w15:dataBinding w:prefixMappings="xmlns:ns0='urn:microsoft-dynamics-nav/reports/Standard_Sales_Invoice/1306/' " w:xpath="/ns0:NavWordReportXmlPart[1]/ns0:Header[1]/ns0:PackageTrackingNo[1]" w:storeItemID="{249CF8E9-E79A-4B75-B27B-DBEFF0B84253}"/>
          </w:sdtPr>
          <w:sdtEndPr/>
          <w:sdtContent>
            <w:tc>
              <w:tcPr>
                <w:tcW w:w="2697" w:type="dxa"/>
                <w:tcMar>
                  <w:right w:w="0" w:type="dxa"/>
                </w:tcMar>
              </w:tcPr>
              <w:p w14:paraId="55EE762D" w14:textId="6CABD3ED" w:rsidR="00A97DCF" w:rsidRPr="00FD3C3E" w:rsidRDefault="00DC27A6" w:rsidP="00A97DCF">
                <w:pPr>
                  <w:contextualSpacing/>
                </w:pPr>
                <w:proofErr w:type="spellStart"/>
                <w:r>
                  <w:t>PackageTrackingNo</w:t>
                </w:r>
                <w:proofErr w:type="spellEnd"/>
              </w:p>
            </w:tc>
          </w:sdtContent>
        </w:sdt>
      </w:tr>
      <w:tr w:rsidR="00A97DCF" w:rsidRPr="00FD3C3E" w14:paraId="237EAB4E" w14:textId="77777777" w:rsidTr="00EA06C9">
        <w:trPr>
          <w:trHeight w:val="167"/>
        </w:trPr>
        <w:tc>
          <w:tcPr>
            <w:tcW w:w="2697" w:type="dxa"/>
          </w:tcPr>
          <w:p w14:paraId="68296BF8" w14:textId="38A95960" w:rsidR="00A97DCF" w:rsidRPr="008F5685" w:rsidRDefault="00A97DCF" w:rsidP="00A97DCF">
            <w:pPr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2697" w:type="dxa"/>
          </w:tcPr>
          <w:p w14:paraId="182009C0" w14:textId="0B2E487A" w:rsidR="00A97DCF" w:rsidRPr="008F5685" w:rsidRDefault="00A97DCF" w:rsidP="00A97DCF">
            <w:pPr>
              <w:contextualSpacing/>
              <w:rPr>
                <w:b/>
                <w:sz w:val="18"/>
                <w:szCs w:val="18"/>
                <w:lang w:val="da-DK"/>
              </w:rPr>
            </w:pPr>
          </w:p>
        </w:tc>
        <w:tc>
          <w:tcPr>
            <w:tcW w:w="2697" w:type="dxa"/>
          </w:tcPr>
          <w:p w14:paraId="2022B982" w14:textId="26118987" w:rsidR="00A97DCF" w:rsidRPr="00307B54" w:rsidRDefault="00A97DCF" w:rsidP="00A97DCF">
            <w:pPr>
              <w:contextualSpacing/>
              <w:rPr>
                <w:sz w:val="18"/>
                <w:szCs w:val="18"/>
                <w:lang w:val="da-DK"/>
              </w:rPr>
            </w:pPr>
          </w:p>
        </w:tc>
        <w:tc>
          <w:tcPr>
            <w:tcW w:w="2697" w:type="dxa"/>
            <w:tcMar>
              <w:right w:w="0" w:type="dxa"/>
            </w:tcMar>
          </w:tcPr>
          <w:p w14:paraId="6F3370E3" w14:textId="77777777" w:rsidR="00A97DCF" w:rsidRDefault="00A97DCF" w:rsidP="00A97DCF">
            <w:pPr>
              <w:contextualSpacing/>
              <w:rPr>
                <w:lang w:val="da-DK"/>
              </w:rPr>
            </w:pPr>
          </w:p>
        </w:tc>
      </w:tr>
      <w:tr w:rsidR="00A97DCF" w:rsidRPr="00FD3C3E" w14:paraId="30E3CEBF" w14:textId="77777777" w:rsidTr="00EA06C9">
        <w:trPr>
          <w:trHeight w:val="157"/>
        </w:trPr>
        <w:tc>
          <w:tcPr>
            <w:tcW w:w="2697" w:type="dxa"/>
          </w:tcPr>
          <w:p w14:paraId="4D7E861C" w14:textId="6B9418C0" w:rsidR="00A97DCF" w:rsidRPr="008F5685" w:rsidRDefault="00A97DCF" w:rsidP="00A97DCF">
            <w:pPr>
              <w:contextualSpacing/>
            </w:pPr>
          </w:p>
        </w:tc>
        <w:tc>
          <w:tcPr>
            <w:tcW w:w="2697" w:type="dxa"/>
          </w:tcPr>
          <w:p w14:paraId="09EBB18C" w14:textId="6A70474F" w:rsidR="00A97DCF" w:rsidRPr="00307B54" w:rsidRDefault="00A97DCF" w:rsidP="00A97DCF">
            <w:pPr>
              <w:contextualSpacing/>
              <w:rPr>
                <w:lang w:val="da-DK"/>
              </w:rPr>
            </w:pPr>
          </w:p>
        </w:tc>
        <w:tc>
          <w:tcPr>
            <w:tcW w:w="2697" w:type="dxa"/>
          </w:tcPr>
          <w:p w14:paraId="32070560" w14:textId="126AC4DF" w:rsidR="00A97DCF" w:rsidRPr="00307B54" w:rsidRDefault="00A97DCF" w:rsidP="00A97DCF">
            <w:pPr>
              <w:contextualSpacing/>
              <w:rPr>
                <w:lang w:val="da-DK"/>
              </w:rPr>
            </w:pPr>
          </w:p>
        </w:tc>
        <w:tc>
          <w:tcPr>
            <w:tcW w:w="2697" w:type="dxa"/>
            <w:tcMar>
              <w:right w:w="0" w:type="dxa"/>
            </w:tcMar>
          </w:tcPr>
          <w:p w14:paraId="52661295" w14:textId="77777777" w:rsidR="00A97DCF" w:rsidRDefault="00A97DCF" w:rsidP="00A97DCF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 " w:xpath="/ns0:NavWordReportXmlPart[1]/ns0:Header[1]/ns0:WorkDescriptionLines" w:storeItemID="{249CF8E9-E79A-4B75-B27B-DBEFF0B84253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249CF8E9-E79A-4B75-B27B-DBEFF0B84253}"/>
                <w:text/>
              </w:sdtPr>
              <w:sdtEndPr/>
              <w:sdtContent>
                <w:p w14:paraId="2E7F4F74" w14:textId="77777777" w:rsidR="00D54DEE" w:rsidRDefault="00A4704F" w:rsidP="00DC27A6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="00307B54" w:rsidRPr="00DB3913" w14:paraId="020DB8A2" w14:textId="77777777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249CF8E9-E79A-4B75-B27B-DBEFF0B84253}"/>
            <w:text/>
          </w:sdtPr>
          <w:sdtEndPr/>
          <w:sdtContent>
            <w:tc>
              <w:tcPr>
                <w:tcW w:w="587" w:type="dxa"/>
                <w:tcBorders>
                  <w:bottom w:val="single" w:sz="4" w:space="0" w:color="auto"/>
                </w:tcBorders>
                <w:vAlign w:val="bottom"/>
              </w:tcPr>
              <w:p w14:paraId="6517D55A" w14:textId="77777777" w:rsidR="00307B54" w:rsidRDefault="00307B54" w:rsidP="00542A5F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249CF8E9-E79A-4B75-B27B-DBEFF0B84253}"/>
            <w:text/>
          </w:sdtPr>
          <w:sdtEndPr/>
          <w:sdtContent>
            <w:tc>
              <w:tcPr>
                <w:tcW w:w="1028" w:type="dxa"/>
                <w:tcBorders>
                  <w:bottom w:val="single" w:sz="4" w:space="0" w:color="auto"/>
                </w:tcBorders>
                <w:vAlign w:val="bottom"/>
              </w:tcPr>
              <w:p w14:paraId="5E60D115" w14:textId="77777777" w:rsidR="00307B54" w:rsidRPr="00DB3913" w:rsidRDefault="00307B5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249CF8E9-E79A-4B75-B27B-DBEFF0B84253}"/>
            <w:text/>
          </w:sdtPr>
          <w:sdtEndPr/>
          <w:sdtContent>
            <w:tc>
              <w:tcPr>
                <w:tcW w:w="2485" w:type="dxa"/>
                <w:tcBorders>
                  <w:bottom w:val="single" w:sz="4" w:space="0" w:color="auto"/>
                </w:tcBorders>
                <w:vAlign w:val="bottom"/>
              </w:tcPr>
              <w:p w14:paraId="43420857" w14:textId="77777777" w:rsidR="00307B54" w:rsidRPr="00DB3913" w:rsidRDefault="00307B5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249CF8E9-E79A-4B75-B27B-DBEFF0B84253}"/>
            <w:text/>
          </w:sdtPr>
          <w:sdtEndPr/>
          <w:sdtContent>
            <w:tc>
              <w:tcPr>
                <w:tcW w:w="1118" w:type="dxa"/>
                <w:tcBorders>
                  <w:bottom w:val="single" w:sz="4" w:space="0" w:color="auto"/>
                </w:tcBorders>
                <w:vAlign w:val="bottom"/>
              </w:tcPr>
              <w:p w14:paraId="5746D928" w14:textId="77777777" w:rsidR="00307B54" w:rsidRPr="00DB3913" w:rsidRDefault="00307B5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249CF8E9-E79A-4B75-B27B-DBEFF0B84253}"/>
            <w:text/>
          </w:sdtPr>
          <w:sdtEndPr/>
          <w:sdtContent>
            <w:tc>
              <w:tcPr>
                <w:tcW w:w="838" w:type="dxa"/>
                <w:tcBorders>
                  <w:bottom w:val="single" w:sz="4" w:space="0" w:color="auto"/>
                </w:tcBorders>
                <w:vAlign w:val="bottom"/>
              </w:tcPr>
              <w:p w14:paraId="5405AE6B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14:paraId="7901255F" w14:textId="77777777" w:rsidR="00307B54" w:rsidRPr="00DB3913" w:rsidRDefault="00307B54" w:rsidP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249CF8E9-E79A-4B75-B27B-DBEFF0B84253}"/>
            <w:text/>
          </w:sdtPr>
          <w:sdtEndPr/>
          <w:sdtContent>
            <w:tc>
              <w:tcPr>
                <w:tcW w:w="1211" w:type="dxa"/>
                <w:tcBorders>
                  <w:bottom w:val="single" w:sz="4" w:space="0" w:color="auto"/>
                </w:tcBorders>
                <w:vAlign w:val="bottom"/>
              </w:tcPr>
              <w:p w14:paraId="3C0399EF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14:paraId="7135395E" w14:textId="77777777" w:rsidR="00307B54" w:rsidRPr="00DB3913" w:rsidRDefault="00307B54" w:rsidP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249CF8E9-E79A-4B75-B27B-DBEFF0B84253}"/>
            <w:text/>
          </w:sdtPr>
          <w:sdtEndPr/>
          <w:sdtContent>
            <w:tc>
              <w:tcPr>
                <w:tcW w:w="745" w:type="dxa"/>
                <w:tcBorders>
                  <w:bottom w:val="single" w:sz="4" w:space="0" w:color="auto"/>
                </w:tcBorders>
                <w:vAlign w:val="bottom"/>
              </w:tcPr>
              <w:p w14:paraId="21E6B94C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249CF8E9-E79A-4B75-B27B-DBEFF0B84253}"/>
            <w:text/>
          </w:sdtPr>
          <w:sdtEndPr/>
          <w:sdtContent>
            <w:tc>
              <w:tcPr>
                <w:tcW w:w="121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2B5F4CB0" w14:textId="77777777" w:rsidR="00307B54" w:rsidRPr="00DB3913" w:rsidRDefault="00307B5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307B54" w:rsidRPr="00FD3C3E" w14:paraId="1AD402D9" w14:textId="77777777" w:rsidTr="002D6633">
        <w:trPr>
          <w:trHeight w:val="181"/>
        </w:trPr>
        <w:tc>
          <w:tcPr>
            <w:tcW w:w="587" w:type="dxa"/>
            <w:tcBorders>
              <w:top w:val="single" w:sz="4" w:space="0" w:color="auto"/>
            </w:tcBorders>
          </w:tcPr>
          <w:p w14:paraId="6370D745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7AFF69A7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14:paraId="3385189D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</w:tcBorders>
          </w:tcPr>
          <w:p w14:paraId="140E1D13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sz="4" w:space="0" w:color="auto"/>
            </w:tcBorders>
          </w:tcPr>
          <w:p w14:paraId="7C7E13CD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0BCA9EA1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77344367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B0ABA1C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</w:tcBorders>
          </w:tcPr>
          <w:p w14:paraId="55928908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719FCEF8" w14:textId="77777777" w:rsidR="00307B54" w:rsidRPr="00FD3C3E" w:rsidRDefault="00307B54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249CF8E9-E79A-4B75-B27B-DBEFF0B8425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07B54" w:rsidRPr="00307B54" w14:paraId="55986821" w14:textId="77777777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249CF8E9-E79A-4B75-B27B-DBEFF0B84253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14:paraId="527DF0F5" w14:textId="77777777" w:rsidR="00307B54" w:rsidRPr="00307B54" w:rsidRDefault="00307B54" w:rsidP="00DC27A6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249CF8E9-E79A-4B75-B27B-DBEFF0B8425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14:paraId="4491D4B3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14:paraId="2999ADDF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14:paraId="07B00B7F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14:paraId="07B5C58E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14:paraId="636897D3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14:paraId="3E955F2E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14:paraId="03714646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14:paraId="2BA1A7C0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14:paraId="73AD2CB1" w14:textId="77777777" w:rsidR="00307B54" w:rsidRPr="00307B54" w:rsidRDefault="00307B54" w:rsidP="00DC27A6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07B54" w:rsidRPr="00FD3C3E" w14:paraId="0AB0FF3C" w14:textId="77777777" w:rsidTr="002D6633">
        <w:trPr>
          <w:trHeight w:val="226"/>
        </w:trPr>
        <w:tc>
          <w:tcPr>
            <w:tcW w:w="587" w:type="dxa"/>
          </w:tcPr>
          <w:p w14:paraId="52DF8E22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028" w:type="dxa"/>
          </w:tcPr>
          <w:p w14:paraId="655C878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485" w:type="dxa"/>
          </w:tcPr>
          <w:p w14:paraId="29C7B2A3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18" w:type="dxa"/>
          </w:tcPr>
          <w:p w14:paraId="6D1CEF5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38" w:type="dxa"/>
          </w:tcPr>
          <w:p w14:paraId="0A165ABC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16A3A375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211" w:type="dxa"/>
          </w:tcPr>
          <w:p w14:paraId="1EC28C15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2884CD88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745" w:type="dxa"/>
          </w:tcPr>
          <w:p w14:paraId="09CDB453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14:paraId="338B866E" w14:textId="77777777" w:rsidR="00307B54" w:rsidRPr="00FD3C3E" w:rsidRDefault="00307B54" w:rsidP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249CF8E9-E79A-4B75-B27B-DBEFF0B8425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307B54" w:rsidRPr="00FD3C3E" w14:paraId="666471AE" w14:textId="77777777" w:rsidTr="002D6633">
                <w:trPr>
                  <w:trHeight w:val="226"/>
                </w:trPr>
                <w:tc>
                  <w:tcPr>
                    <w:tcW w:w="587" w:type="dxa"/>
                  </w:tcPr>
                  <w:p w14:paraId="433C4909" w14:textId="77777777" w:rsidR="00307B54" w:rsidRDefault="00307B54" w:rsidP="00D54D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14:paraId="7ACAA67F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14:paraId="4B625A3C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14:paraId="172C92A1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14:paraId="2401F45F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14:paraId="7A0897BB" w14:textId="77777777" w:rsidR="00307B54" w:rsidRPr="00FD3C3E" w:rsidRDefault="00307B54" w:rsidP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14:paraId="36B1DC1E" w14:textId="77777777" w:rsidR="00307B54" w:rsidRPr="00FD3C3E" w:rsidRDefault="00307B54" w:rsidP="00DC27A6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249CF8E9-E79A-4B75-B27B-DBEFF0B84253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14:paraId="6056360D" w14:textId="77777777" w:rsidR="00307B54" w:rsidRPr="00FD3C3E" w:rsidRDefault="00307B54" w:rsidP="00DC27A6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07B54" w:rsidRPr="00FD3C3E" w14:paraId="2B2CBE4E" w14:textId="77777777" w:rsidTr="002D6633">
        <w:trPr>
          <w:trHeight w:val="112"/>
        </w:trPr>
        <w:tc>
          <w:tcPr>
            <w:tcW w:w="587" w:type="dxa"/>
          </w:tcPr>
          <w:p w14:paraId="3669FBB3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028" w:type="dxa"/>
          </w:tcPr>
          <w:p w14:paraId="1AE9D38D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485" w:type="dxa"/>
          </w:tcPr>
          <w:p w14:paraId="176593A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18" w:type="dxa"/>
          </w:tcPr>
          <w:p w14:paraId="2EDF2A51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38" w:type="dxa"/>
          </w:tcPr>
          <w:p w14:paraId="4267306E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652" w:type="dxa"/>
          </w:tcPr>
          <w:p w14:paraId="0BB9BEFC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609" w:type="dxa"/>
            <w:gridSpan w:val="3"/>
          </w:tcPr>
          <w:p w14:paraId="6FE086E9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14:paraId="13A48FC9" w14:textId="77777777" w:rsidR="00307B54" w:rsidRPr="00FD3C3E" w:rsidRDefault="00307B54" w:rsidP="00D54DEE">
            <w:pPr>
              <w:pStyle w:val="NoSpacing"/>
            </w:pPr>
          </w:p>
        </w:tc>
      </w:tr>
      <w:tr w:rsidR="00307B54" w:rsidRPr="00FD3C3E" w14:paraId="202AF1DB" w14:textId="77777777" w:rsidTr="002D6633">
        <w:trPr>
          <w:trHeight w:val="226"/>
        </w:trPr>
        <w:tc>
          <w:tcPr>
            <w:tcW w:w="587" w:type="dxa"/>
          </w:tcPr>
          <w:p w14:paraId="6E8D7739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028" w:type="dxa"/>
          </w:tcPr>
          <w:p w14:paraId="4423AB16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2485" w:type="dxa"/>
          </w:tcPr>
          <w:p w14:paraId="27673BB1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1118" w:type="dxa"/>
          </w:tcPr>
          <w:p w14:paraId="3E69C0D4" w14:textId="77777777" w:rsidR="00307B54" w:rsidRPr="00FD3C3E" w:rsidRDefault="00307B54" w:rsidP="00D54DEE">
            <w:pPr>
              <w:pStyle w:val="NoSpacing"/>
            </w:pPr>
          </w:p>
        </w:tc>
        <w:tc>
          <w:tcPr>
            <w:tcW w:w="838" w:type="dxa"/>
          </w:tcPr>
          <w:p w14:paraId="7A176273" w14:textId="77777777" w:rsidR="00307B54" w:rsidRPr="00FD3C3E" w:rsidRDefault="00307B54" w:rsidP="00D54DEE">
            <w:pPr>
              <w:pStyle w:val="NoSpacing"/>
            </w:pPr>
            <w:bookmarkStart w:id="0" w:name="_GoBack"/>
            <w:bookmarkEnd w:id="0"/>
          </w:p>
        </w:tc>
        <w:tc>
          <w:tcPr>
            <w:tcW w:w="652" w:type="dxa"/>
          </w:tcPr>
          <w:p w14:paraId="6E28C305" w14:textId="77777777" w:rsidR="00307B54" w:rsidRPr="00FD3C3E" w:rsidRDefault="00307B54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249CF8E9-E79A-4B75-B27B-DBEFF0B84253}"/>
            <w:text/>
          </w:sdtPr>
          <w:sdtEndPr/>
          <w:sdtContent>
            <w:tc>
              <w:tcPr>
                <w:tcW w:w="2609" w:type="dxa"/>
                <w:gridSpan w:val="3"/>
                <w:tcBorders>
                  <w:bottom w:val="single" w:sz="4" w:space="0" w:color="auto"/>
                </w:tcBorders>
              </w:tcPr>
              <w:p w14:paraId="2CCE90BA" w14:textId="77777777" w:rsidR="00307B54" w:rsidRPr="00FD3C3E" w:rsidRDefault="0096641E" w:rsidP="00D54DE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249CF8E9-E79A-4B75-B27B-DBEFF0B84253}"/>
            <w:text/>
          </w:sdtPr>
          <w:sdtEndPr/>
          <w:sdtContent>
            <w:tc>
              <w:tcPr>
                <w:tcW w:w="121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0B92F76E" w14:textId="77777777" w:rsidR="00307B54" w:rsidRPr="00FD3C3E" w:rsidRDefault="0096641E" w:rsidP="00D54DEE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249CF8E9-E79A-4B75-B27B-DBEFF0B84253}"/>
        <w:text/>
      </w:sdtPr>
      <w:sdtEndPr/>
      <w:sdtContent>
        <w:p w14:paraId="2A8D2F8F" w14:textId="77777777" w:rsidR="00D54DEE" w:rsidRPr="002D6633" w:rsidRDefault="002D6633" w:rsidP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249CF8E9-E79A-4B75-B27B-DBEFF0B84253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14:paraId="3EFE53DD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249CF8E9-E79A-4B75-B27B-DBEFF0B84253}"/>
                      <w:text/>
                    </w:sdtPr>
                    <w:sdtEndPr/>
                    <w:sdtContent>
                      <w:p w14:paraId="056641FE" w14:textId="77777777" w:rsidR="00D54DEE" w:rsidRDefault="00D54DEE" w:rsidP="00DC27A6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3B53C79" w14:textId="24094362" w:rsidR="00245B0E" w:rsidRPr="00123A7D" w:rsidRDefault="00245B0E" w:rsidP="00832DBD">
      <w:pPr>
        <w:pStyle w:val="Style1"/>
        <w:ind w:left="0"/>
        <w:rPr>
          <w:sz w:val="20"/>
        </w:rPr>
      </w:pPr>
    </w:p>
    <w:sectPr w:rsidR="00245B0E" w:rsidRPr="00123A7D" w:rsidSect="00F2687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571A1" w14:textId="77777777" w:rsidR="007F54DD" w:rsidRDefault="007F54DD" w:rsidP="00E40C63">
      <w:pPr>
        <w:spacing w:after="0"/>
      </w:pPr>
      <w:r>
        <w:separator/>
      </w:r>
    </w:p>
  </w:endnote>
  <w:endnote w:type="continuationSeparator" w:id="0">
    <w:p w14:paraId="10492505" w14:textId="77777777" w:rsidR="007F54DD" w:rsidRDefault="007F54D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14:paraId="332A1814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14:paraId="1B3571A7" w14:textId="77777777" w:rsidTr="00C43401">
            <w:tc>
              <w:tcPr>
                <w:tcW w:w="5000" w:type="pct"/>
              </w:tcPr>
              <w:p w14:paraId="27802068" w14:textId="395450E7" w:rsidR="00DF5E63" w:rsidRDefault="007F54DD" w:rsidP="0090637C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  <w:sdt>
                  <w:sdtPr>
                    <w:rPr>
                      <w:b/>
                      <w:bCs/>
                      <w:sz w:val="28"/>
                      <w:szCs w:val="28"/>
                    </w:rPr>
                    <w:id w:val="-2091847893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ORBClick_to_Pay_URL__CL_Url[1]" w:storeItemID="{249CF8E9-E79A-4B75-B27B-DBEFF0B84253}"/>
                  </w:sdtPr>
                  <w:sdtEndPr/>
                  <w:sdtContent>
                    <w:r w:rsidR="00DC27A6" w:rsidRPr="00DC27A6">
                      <w:rPr>
                        <w:b/>
                        <w:bCs/>
                        <w:sz w:val="28"/>
                        <w:szCs w:val="28"/>
                      </w:rPr>
                      <w:t>ORBClick_to_Pay_URL__</w:t>
                    </w:r>
                    <w:proofErr w:type="spellStart"/>
                    <w:r w:rsidR="00DC27A6" w:rsidRPr="00DC27A6">
                      <w:rPr>
                        <w:b/>
                        <w:bCs/>
                        <w:sz w:val="28"/>
                        <w:szCs w:val="28"/>
                      </w:rPr>
                      <w:t>CL_Url</w:t>
                    </w:r>
                    <w:proofErr w:type="spellEnd"/>
                  </w:sdtContent>
                </w:sdt>
                <w:r w:rsidR="00DF5E63">
                  <w:rPr>
                    <w:b/>
                    <w:bCs/>
                    <w:sz w:val="28"/>
                    <w:szCs w:val="28"/>
                  </w:rPr>
                  <w:t xml:space="preserve">  ASK US HOW – </w:t>
                </w:r>
                <w:hyperlink r:id="rId1" w:history="1">
                  <w:r w:rsidR="00DF5E63" w:rsidRPr="00425480">
                    <w:rPr>
                      <w:rStyle w:val="Hyperlink"/>
                      <w:b/>
                      <w:bCs/>
                      <w:sz w:val="28"/>
                      <w:szCs w:val="28"/>
                    </w:rPr>
                    <w:t>accountingdept@orbus.com</w:t>
                  </w:r>
                </w:hyperlink>
              </w:p>
              <w:p w14:paraId="79BA267F" w14:textId="77777777" w:rsidR="00DF5E63" w:rsidRDefault="00DF5E63" w:rsidP="0090637C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MAIL PAYMENTS TO: 9033 Murphy Rd.  Woodridge, IL 60517</w:t>
                </w:r>
              </w:p>
              <w:p w14:paraId="4E40E589" w14:textId="291A1D50" w:rsidR="00DF5E63" w:rsidRDefault="00DF5E63" w:rsidP="0090637C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MAKE CHECKS PAYBLE TO: ORBUS LLC.</w:t>
                </w:r>
              </w:p>
              <w:p w14:paraId="76AE63BE" w14:textId="1BC29FD4" w:rsidR="00DF5E63" w:rsidRPr="00DF5E63" w:rsidRDefault="00DF5E63" w:rsidP="0090637C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</w:p>
            </w:tc>
          </w:tr>
        </w:tbl>
        <w:p w14:paraId="6C55D06F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70EA8484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14:paraId="6BB0A252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249CF8E9-E79A-4B75-B27B-DBEFF0B84253}"/>
          <w:text/>
        </w:sdtPr>
        <w:sdtEndPr/>
        <w:sdtContent>
          <w:tc>
            <w:tcPr>
              <w:tcW w:w="5000" w:type="pct"/>
              <w:gridSpan w:val="4"/>
            </w:tcPr>
            <w:p w14:paraId="7FAEB05B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2060C079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72500904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0376C795" w14:textId="77777777" w:rsidR="00C43401" w:rsidRDefault="00962B71" w:rsidP="00C4340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7ED34C9B" w14:textId="77777777" w:rsidR="00C43401" w:rsidRDefault="00C43401" w:rsidP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249CF8E9-E79A-4B75-B27B-DBEFF0B8425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0B2EE054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342A4516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3AC4A026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2440A281" w14:textId="77777777"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5EA6FA64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249CF8E9-E79A-4B75-B27B-DBEFF0B8425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46E0ABC3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56A44BBA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54A93063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79B2262B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426F4884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249CF8E9-E79A-4B75-B27B-DBEFF0B8425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423DC466" w14:textId="77777777"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5471A1F3" w14:textId="77777777" w:rsidTr="0090637C">
      <w:tc>
        <w:tcPr>
          <w:tcW w:w="1250" w:type="pct"/>
        </w:tcPr>
        <w:p w14:paraId="77FA1421" w14:textId="77777777" w:rsidR="00C43401" w:rsidRPr="00F83594" w:rsidRDefault="007F54DD" w:rsidP="005C497A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249CF8E9-E79A-4B75-B27B-DBEFF0B84253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249CF8E9-E79A-4B75-B27B-DBEFF0B84253}"/>
              <w:text/>
            </w:sdtPr>
            <w:sdtEndPr/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4FE335F7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249CF8E9-E79A-4B75-B27B-DBEFF0B84253}"/>
          <w:text/>
        </w:sdtPr>
        <w:sdtEndPr/>
        <w:sdtContent>
          <w:tc>
            <w:tcPr>
              <w:tcW w:w="1250" w:type="pct"/>
            </w:tcPr>
            <w:p w14:paraId="5A9A27DC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249CF8E9-E79A-4B75-B27B-DBEFF0B84253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66F808AC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265EBD99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18080" w14:textId="77777777" w:rsidR="007F54DD" w:rsidRDefault="007F54DD" w:rsidP="00E40C63">
      <w:pPr>
        <w:spacing w:after="0"/>
      </w:pPr>
      <w:r>
        <w:separator/>
      </w:r>
    </w:p>
  </w:footnote>
  <w:footnote w:type="continuationSeparator" w:id="0">
    <w:p w14:paraId="3AA2F7B2" w14:textId="77777777" w:rsidR="007F54DD" w:rsidRDefault="007F54D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44"/>
      <w:gridCol w:w="4695"/>
    </w:tblGrid>
    <w:tr w:rsidR="00C43401" w14:paraId="13589C55" w14:textId="77777777" w:rsidTr="00772EA7">
      <w:tc>
        <w:tcPr>
          <w:tcW w:w="2929" w:type="pct"/>
        </w:tcPr>
        <w:p w14:paraId="61624D50" w14:textId="77777777" w:rsidR="00C43401" w:rsidRPr="00C43401" w:rsidRDefault="007F54DD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249CF8E9-E79A-4B75-B27B-DBEFF0B8425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249CF8E9-E79A-4B75-B27B-DBEFF0B8425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249CF8E9-E79A-4B75-B27B-DBEFF0B84253}"/>
            <w:text/>
          </w:sdtPr>
          <w:sdtEndPr/>
          <w:sdtContent>
            <w:p w14:paraId="133CF0DF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34475AF1" w14:textId="21844185" w:rsidR="00C43401" w:rsidRDefault="007F54DD" w:rsidP="00C43401">
          <w:pPr>
            <w:pStyle w:val="NoSpacing"/>
            <w:rPr>
              <w:bCs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249CF8E9-E79A-4B75-B27B-DBEFF0B84253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DC27A6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DC27A6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</w:p>
        <w:p w14:paraId="1FFE9364" w14:textId="77777777" w:rsidR="00F248DE" w:rsidRDefault="00F248DE" w:rsidP="00C43401">
          <w:pPr>
            <w:pStyle w:val="NoSpacing"/>
            <w:rPr>
              <w:b/>
              <w:bCs/>
            </w:rPr>
          </w:pPr>
        </w:p>
        <w:p w14:paraId="23F169B0" w14:textId="27C31D4C" w:rsidR="00F248DE" w:rsidRDefault="00F248DE" w:rsidP="00C43401">
          <w:pPr>
            <w:pStyle w:val="NoSpacing"/>
            <w:rPr>
              <w:b/>
            </w:rPr>
          </w:pPr>
          <w:r>
            <w:rPr>
              <w:b/>
              <w:bCs/>
            </w:rPr>
            <w:t>ORBUS INVOICE – THANK YOU FOR YOUR BUSINESS!</w:t>
          </w:r>
        </w:p>
      </w:tc>
      <w:tc>
        <w:tcPr>
          <w:tcW w:w="2071" w:type="pct"/>
        </w:tcPr>
        <w:p w14:paraId="4DFDBB61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  <w:p w14:paraId="7F705422" w14:textId="17C523B5" w:rsidR="00F2687B" w:rsidRPr="00F2687B" w:rsidRDefault="00F2687B" w:rsidP="00F2687B">
          <w:pPr>
            <w:tabs>
              <w:tab w:val="left" w:pos="1065"/>
            </w:tabs>
          </w:pPr>
          <w:r>
            <w:tab/>
          </w:r>
          <w:r w:rsidR="00DC72A6">
            <w:rPr>
              <w:noProof/>
            </w:rPr>
            <w:drawing>
              <wp:inline distT="0" distB="0" distL="0" distR="0" wp14:anchorId="00F78F41" wp14:editId="08633529">
                <wp:extent cx="2305050" cy="917291"/>
                <wp:effectExtent l="0" t="0" r="0" b="0"/>
                <wp:docPr id="1419168975" name="Picture 2" descr="A logo of a compan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168975" name="Picture 2" descr="A logo of a company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775" cy="922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7225A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14:paraId="1228FF60" w14:textId="77777777" w:rsidTr="00772EA7">
      <w:tc>
        <w:tcPr>
          <w:tcW w:w="2929" w:type="pct"/>
        </w:tcPr>
        <w:p w14:paraId="1710EC98" w14:textId="77777777" w:rsidR="00C43401" w:rsidRPr="00204F31" w:rsidRDefault="007F54DD" w:rsidP="00C43401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249CF8E9-E79A-4B75-B27B-DBEFF0B84253}"/>
              <w:text/>
            </w:sdtPr>
            <w:sdtEndPr/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249CF8E9-E79A-4B75-B27B-DBEFF0B84253}"/>
              <w:text/>
            </w:sdtPr>
            <w:sdtEndPr/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249CF8E9-E79A-4B75-B27B-DBEFF0B84253}"/>
            <w:text/>
          </w:sdtPr>
          <w:sdtEndPr/>
          <w:sdtContent>
            <w:p w14:paraId="7F5146E0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C190066" w14:textId="77777777" w:rsidR="00C43401" w:rsidRPr="00204F31" w:rsidRDefault="007F54DD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249CF8E9-E79A-4B75-B27B-DBEFF0B84253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1631412B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7A9DC8B0" w14:textId="16FAC3F2" w:rsidR="00C43401" w:rsidRDefault="00F2687B" w:rsidP="00C43401">
          <w:pPr>
            <w:pStyle w:val="Header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D3BE10C" wp14:editId="2D9E3836">
                <wp:extent cx="2047684" cy="975088"/>
                <wp:effectExtent l="0" t="0" r="0" b="0"/>
                <wp:docPr id="16718624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0522" cy="981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D9CE08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768F0"/>
    <w:rsid w:val="000844A3"/>
    <w:rsid w:val="0008720B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7268F"/>
    <w:rsid w:val="001B793C"/>
    <w:rsid w:val="001C6962"/>
    <w:rsid w:val="001D1CE2"/>
    <w:rsid w:val="001D6807"/>
    <w:rsid w:val="001E4E27"/>
    <w:rsid w:val="0020108A"/>
    <w:rsid w:val="00216AF6"/>
    <w:rsid w:val="00234323"/>
    <w:rsid w:val="00235CA0"/>
    <w:rsid w:val="00245B0E"/>
    <w:rsid w:val="00247827"/>
    <w:rsid w:val="00252AF8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4E0C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962DA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30F8C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86CF2"/>
    <w:rsid w:val="00794670"/>
    <w:rsid w:val="00797305"/>
    <w:rsid w:val="007A0A2F"/>
    <w:rsid w:val="007B235B"/>
    <w:rsid w:val="007C3A9D"/>
    <w:rsid w:val="007E323C"/>
    <w:rsid w:val="007F54DD"/>
    <w:rsid w:val="00802B5B"/>
    <w:rsid w:val="00807754"/>
    <w:rsid w:val="00815D27"/>
    <w:rsid w:val="00817EE6"/>
    <w:rsid w:val="00820262"/>
    <w:rsid w:val="00832DBD"/>
    <w:rsid w:val="00836184"/>
    <w:rsid w:val="00844D12"/>
    <w:rsid w:val="00845DAF"/>
    <w:rsid w:val="00845E08"/>
    <w:rsid w:val="008533EF"/>
    <w:rsid w:val="00856BBF"/>
    <w:rsid w:val="008B16E7"/>
    <w:rsid w:val="008C3901"/>
    <w:rsid w:val="008D7475"/>
    <w:rsid w:val="008E766D"/>
    <w:rsid w:val="008F0A38"/>
    <w:rsid w:val="008F5685"/>
    <w:rsid w:val="0090637C"/>
    <w:rsid w:val="009072D1"/>
    <w:rsid w:val="00907C2F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676E2"/>
    <w:rsid w:val="00982950"/>
    <w:rsid w:val="00991278"/>
    <w:rsid w:val="0099175E"/>
    <w:rsid w:val="009943A4"/>
    <w:rsid w:val="00997858"/>
    <w:rsid w:val="009B485A"/>
    <w:rsid w:val="009C369D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01E"/>
    <w:rsid w:val="00A42BE5"/>
    <w:rsid w:val="00A4704F"/>
    <w:rsid w:val="00A76F36"/>
    <w:rsid w:val="00A9010E"/>
    <w:rsid w:val="00A940EF"/>
    <w:rsid w:val="00A9726D"/>
    <w:rsid w:val="00A97DCF"/>
    <w:rsid w:val="00AA1497"/>
    <w:rsid w:val="00AD5336"/>
    <w:rsid w:val="00AF1EDD"/>
    <w:rsid w:val="00AF4452"/>
    <w:rsid w:val="00B01DA6"/>
    <w:rsid w:val="00B02B18"/>
    <w:rsid w:val="00B10D67"/>
    <w:rsid w:val="00B2247F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97CF3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643F"/>
    <w:rsid w:val="00C47206"/>
    <w:rsid w:val="00C509E8"/>
    <w:rsid w:val="00C908BD"/>
    <w:rsid w:val="00CA6394"/>
    <w:rsid w:val="00CB70AD"/>
    <w:rsid w:val="00CC389A"/>
    <w:rsid w:val="00CD1B92"/>
    <w:rsid w:val="00CF213F"/>
    <w:rsid w:val="00D15F6F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0535"/>
    <w:rsid w:val="00D814AD"/>
    <w:rsid w:val="00DA0F11"/>
    <w:rsid w:val="00DA580A"/>
    <w:rsid w:val="00DB3A78"/>
    <w:rsid w:val="00DB4B5B"/>
    <w:rsid w:val="00DC27A6"/>
    <w:rsid w:val="00DC72A6"/>
    <w:rsid w:val="00DF30F1"/>
    <w:rsid w:val="00DF5E63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06C9"/>
    <w:rsid w:val="00EA246E"/>
    <w:rsid w:val="00EA27AA"/>
    <w:rsid w:val="00EB5B19"/>
    <w:rsid w:val="00EB6AED"/>
    <w:rsid w:val="00EC1995"/>
    <w:rsid w:val="00EC4C86"/>
    <w:rsid w:val="00ED0377"/>
    <w:rsid w:val="00EE2CA3"/>
    <w:rsid w:val="00EE53F7"/>
    <w:rsid w:val="00EE7FC0"/>
    <w:rsid w:val="00F14176"/>
    <w:rsid w:val="00F20F72"/>
    <w:rsid w:val="00F219F1"/>
    <w:rsid w:val="00F248DE"/>
    <w:rsid w:val="00F2687B"/>
    <w:rsid w:val="00F36FA0"/>
    <w:rsid w:val="00F44822"/>
    <w:rsid w:val="00F66A1F"/>
    <w:rsid w:val="00F81AE9"/>
    <w:rsid w:val="00F848FB"/>
    <w:rsid w:val="00F86468"/>
    <w:rsid w:val="00F92559"/>
    <w:rsid w:val="00F974EF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47D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DF5E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5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ountingdept@orbu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230083E89B4BE88A3203359CDD6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8E52-C3F7-4C4F-81DD-BDBB24DEAB43}"/>
      </w:docPartPr>
      <w:docPartBody>
        <w:p w:rsidR="005C4DA2" w:rsidRDefault="00BA505E" w:rsidP="00BA505E">
          <w:pPr>
            <w:pStyle w:val="EF230083E89B4BE88A3203359CDD65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BB978485044973B97C0F4FBE46A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BCE61-5BBB-4DFC-82A8-C99B7088BBFB}"/>
      </w:docPartPr>
      <w:docPartBody>
        <w:p w:rsidR="005C4DA2" w:rsidRDefault="00BA505E" w:rsidP="00BA505E">
          <w:pPr>
            <w:pStyle w:val="95BB978485044973B97C0F4FBE46A6C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90CE85C07CD43C6BEDD4A2C62DC2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68550-44A2-401E-84E2-C9078CF5B30D}"/>
      </w:docPartPr>
      <w:docPartBody>
        <w:p w:rsidR="005C4DA2" w:rsidRDefault="00BA505E" w:rsidP="00BA505E">
          <w:pPr>
            <w:pStyle w:val="A90CE85C07CD43C6BEDD4A2C62DC29D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32B58ECC9A444A2B15D9FFE51A5D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9893-35AB-49F3-B93C-6E8AA409B96C}"/>
      </w:docPartPr>
      <w:docPartBody>
        <w:p w:rsidR="005C4DA2" w:rsidRDefault="00BA505E" w:rsidP="00BA505E">
          <w:pPr>
            <w:pStyle w:val="032B58ECC9A444A2B15D9FFE51A5D9E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04B0CD12D1E4D1598964A4F6479B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0C6FF-8F45-4A93-ABF3-5EF38F693CE4}"/>
      </w:docPartPr>
      <w:docPartBody>
        <w:p w:rsidR="005C4DA2" w:rsidRDefault="00BA505E" w:rsidP="00BA505E">
          <w:pPr>
            <w:pStyle w:val="E04B0CD12D1E4D1598964A4F6479BF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47C4B0224D40E9ABB7AB54FCE7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D486D-D897-49E7-8F0E-990D55A4A98A}"/>
      </w:docPartPr>
      <w:docPartBody>
        <w:p w:rsidR="005C4DA2" w:rsidRDefault="00BA505E" w:rsidP="00BA505E">
          <w:pPr>
            <w:pStyle w:val="7F47C4B0224D40E9ABB7AB54FCE7BF7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BD6094727447E8BF070B251ACED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E088-9ED2-4FAA-9A10-CFA4672B9E6C}"/>
      </w:docPartPr>
      <w:docPartBody>
        <w:p w:rsidR="005C4DA2" w:rsidRDefault="00BA505E" w:rsidP="00BA505E">
          <w:pPr>
            <w:pStyle w:val="D1BD6094727447E8BF070B251ACED1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082877CC7CF439286710B3AC3EEC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3D0A-75C0-48A7-9ED6-5F1D8A0E66D3}"/>
      </w:docPartPr>
      <w:docPartBody>
        <w:p w:rsidR="005C4DA2" w:rsidRDefault="00BA505E" w:rsidP="00BA505E">
          <w:pPr>
            <w:pStyle w:val="2082877CC7CF439286710B3AC3EEC2C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A57C75BF7F4336A3EEE194BFEE7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7CD90-04C8-4556-8537-4BC75332D22D}"/>
      </w:docPartPr>
      <w:docPartBody>
        <w:p w:rsidR="00E973FD" w:rsidRDefault="005C4DA2" w:rsidP="005C4DA2">
          <w:pPr>
            <w:pStyle w:val="09A57C75BF7F4336A3EEE194BFEE745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EC820CB9DF40D396BC13EC48CD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CEE39-4BD0-4D59-878A-CA1B2F19C974}"/>
      </w:docPartPr>
      <w:docPartBody>
        <w:p w:rsidR="00E973FD" w:rsidRDefault="005C4DA2" w:rsidP="005C4DA2">
          <w:pPr>
            <w:pStyle w:val="9BEC820CB9DF40D396BC13EC48CD686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0A1FF0"/>
    <w:rsid w:val="00172E49"/>
    <w:rsid w:val="001D5677"/>
    <w:rsid w:val="001D6FE3"/>
    <w:rsid w:val="001F6C15"/>
    <w:rsid w:val="002F6AA1"/>
    <w:rsid w:val="00321C96"/>
    <w:rsid w:val="003E037C"/>
    <w:rsid w:val="004218E8"/>
    <w:rsid w:val="00441283"/>
    <w:rsid w:val="00492205"/>
    <w:rsid w:val="005073E4"/>
    <w:rsid w:val="005C4DA2"/>
    <w:rsid w:val="005E35BE"/>
    <w:rsid w:val="005F486E"/>
    <w:rsid w:val="0066107F"/>
    <w:rsid w:val="00673C36"/>
    <w:rsid w:val="00781235"/>
    <w:rsid w:val="00811CEF"/>
    <w:rsid w:val="008C10D1"/>
    <w:rsid w:val="00905AE5"/>
    <w:rsid w:val="00920D69"/>
    <w:rsid w:val="00937BCF"/>
    <w:rsid w:val="00945FCD"/>
    <w:rsid w:val="00997A5F"/>
    <w:rsid w:val="00A54D2F"/>
    <w:rsid w:val="00AE1959"/>
    <w:rsid w:val="00BA505E"/>
    <w:rsid w:val="00BA79F2"/>
    <w:rsid w:val="00C03606"/>
    <w:rsid w:val="00C473CC"/>
    <w:rsid w:val="00D03585"/>
    <w:rsid w:val="00D15F3E"/>
    <w:rsid w:val="00E50F08"/>
    <w:rsid w:val="00E973FD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FF0"/>
    <w:rPr>
      <w:color w:val="808080"/>
    </w:rPr>
  </w:style>
  <w:style w:type="paragraph" w:customStyle="1" w:styleId="977A4042FE6042F5B6D95665CD2BB017">
    <w:name w:val="977A4042FE6042F5B6D95665CD2BB017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  <w:style w:type="paragraph" w:customStyle="1" w:styleId="EF230083E89B4BE88A3203359CDD65F8">
    <w:name w:val="EF230083E89B4BE88A3203359CDD65F8"/>
    <w:rsid w:val="00BA505E"/>
    <w:rPr>
      <w:kern w:val="2"/>
      <w14:ligatures w14:val="standardContextual"/>
    </w:rPr>
  </w:style>
  <w:style w:type="paragraph" w:customStyle="1" w:styleId="95BB978485044973B97C0F4FBE46A6C1">
    <w:name w:val="95BB978485044973B97C0F4FBE46A6C1"/>
    <w:rsid w:val="00BA505E"/>
    <w:rPr>
      <w:kern w:val="2"/>
      <w14:ligatures w14:val="standardContextual"/>
    </w:rPr>
  </w:style>
  <w:style w:type="paragraph" w:customStyle="1" w:styleId="A90CE85C07CD43C6BEDD4A2C62DC29DA">
    <w:name w:val="A90CE85C07CD43C6BEDD4A2C62DC29DA"/>
    <w:rsid w:val="00BA505E"/>
    <w:rPr>
      <w:kern w:val="2"/>
      <w14:ligatures w14:val="standardContextual"/>
    </w:rPr>
  </w:style>
  <w:style w:type="paragraph" w:customStyle="1" w:styleId="032B58ECC9A444A2B15D9FFE51A5D9EA">
    <w:name w:val="032B58ECC9A444A2B15D9FFE51A5D9EA"/>
    <w:rsid w:val="00BA505E"/>
    <w:rPr>
      <w:kern w:val="2"/>
      <w14:ligatures w14:val="standardContextual"/>
    </w:rPr>
  </w:style>
  <w:style w:type="paragraph" w:customStyle="1" w:styleId="E04B0CD12D1E4D1598964A4F6479BFF3">
    <w:name w:val="E04B0CD12D1E4D1598964A4F6479BFF3"/>
    <w:rsid w:val="00BA505E"/>
    <w:rPr>
      <w:kern w:val="2"/>
      <w14:ligatures w14:val="standardContextual"/>
    </w:rPr>
  </w:style>
  <w:style w:type="paragraph" w:customStyle="1" w:styleId="7F47C4B0224D40E9ABB7AB54FCE7BF78">
    <w:name w:val="7F47C4B0224D40E9ABB7AB54FCE7BF78"/>
    <w:rsid w:val="00BA505E"/>
    <w:rPr>
      <w:kern w:val="2"/>
      <w14:ligatures w14:val="standardContextual"/>
    </w:rPr>
  </w:style>
  <w:style w:type="paragraph" w:customStyle="1" w:styleId="D1BD6094727447E8BF070B251ACED197">
    <w:name w:val="D1BD6094727447E8BF070B251ACED197"/>
    <w:rsid w:val="00BA505E"/>
    <w:rPr>
      <w:kern w:val="2"/>
      <w14:ligatures w14:val="standardContextual"/>
    </w:rPr>
  </w:style>
  <w:style w:type="paragraph" w:customStyle="1" w:styleId="2082877CC7CF439286710B3AC3EEC2CE">
    <w:name w:val="2082877CC7CF439286710B3AC3EEC2CE"/>
    <w:rsid w:val="00BA505E"/>
    <w:rPr>
      <w:kern w:val="2"/>
      <w14:ligatures w14:val="standardContextual"/>
    </w:rPr>
  </w:style>
  <w:style w:type="paragraph" w:customStyle="1" w:styleId="09A57C75BF7F4336A3EEE194BFEE745B">
    <w:name w:val="09A57C75BF7F4336A3EEE194BFEE745B"/>
    <w:rsid w:val="005C4DA2"/>
    <w:rPr>
      <w:kern w:val="2"/>
      <w14:ligatures w14:val="standardContextual"/>
    </w:rPr>
  </w:style>
  <w:style w:type="paragraph" w:customStyle="1" w:styleId="9BEC820CB9DF40D396BC13EC48CD6863">
    <w:name w:val="9BEC820CB9DF40D396BC13EC48CD6863"/>
    <w:rsid w:val="005C4DA2"/>
    <w:rPr>
      <w:kern w:val="2"/>
      <w14:ligatures w14:val="standardContextual"/>
    </w:rPr>
  </w:style>
  <w:style w:type="paragraph" w:customStyle="1" w:styleId="C46D9874D8924CFA9B4799BC2F452571">
    <w:name w:val="C46D9874D8924CFA9B4799BC2F452571"/>
    <w:rsid w:val="000A1FF0"/>
  </w:style>
  <w:style w:type="paragraph" w:customStyle="1" w:styleId="C4F87CE090D34A8CB665E6726387E235">
    <w:name w:val="C4F87CE090D34A8CB665E6726387E235"/>
    <w:rsid w:val="000A1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_ t o _ C u s t o m e r _ N o _ > B i l l _ t o _ C u s t o m e r _ N o _ < / B i l l _ t o _ C u s t o m e r _ N o _ >  
         < B i l l _ t o _ N a m e > B i l l _ t o _ N a m e < / B i l l _ t o _ N a m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o _ > N o _ < / N o _ >  
         < O R B C l i c k _ t o _ P a y _ U R L _ _ C L _ U r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 w : r s i d R D e f a u l t = " 0 0 D C 2 7 A 6 " & g t ; & l t ; w : r   w : r s i d R P r = " 0 0 D C 2 7 A 6 " & g t ; & l t ; w : r P r & g t ; & l t ; w : b / & g t ; & l t ; w : b C s / & g t ; & l t ; w : s z   w : v a l = " 2 8 " / & g t ; & l t ; w : s z C s   w : v a l = " 2 8 " / & g t ; & l t ; / w : r P r & g t ; & l t ; w : t & g t ; O R B C l i c k _ t o _ P a y _ U R L _ _ C L _ U r l & l t ; / w : t & g t ; & l t ; / w : r & g t ; & l t ; / w : p & g t ; & l t ; w : s e c t P r 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 w : v a l = " 0 0 D 5 4 D E E " / & g t ; & l t ; w : p P r & g t ; & l t ; w : s p a c i n g 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 w : v a l = " 1 F 4 D 7 8 " 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 w : t y p e = " p a r a g r a p h "   w : s t y l e I d = " C l o s i n g " & g t ; & l t ; w : n a m e   w : v a l = " C l o s i n g " / & g t ; & l t ; w : b a s e d O n   w : v a l = " N o r m a l " / & g t ; & l t ; w : l i n k   w : v a l = " C l o s i n g C h a r " / & g t ; & l t ; w : u i P r i o r i t y   w : v a l = " 3 " / & g t ; & l t ; w : s e m i H i d d e n / & g t ; & l t ; w : u n h i d e W h e n U s e d / & g t ; & l t ; w : q F o r m a t / & g t ; & l t ; w : r s i d   w : v a l = " 0 0 1 2 3 A 7 D " / & g t ; & l t ; w : p P r & g t ; & l t ; w : s p a c i n g   w : b e f o r e = " 2 8 0 "   w : a f t e r = " 0 " / & g t ; & l t ; w : i n d   w : l e f t = " 1 4 4 " / & g t ; & l t ; w : j c   w : v a l = " r i g h t " / & g t ; & l t ; / w : p P r & g t ; & l t ; w : r P r & g t ; & l t ; w : r F o n t s 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 w : s t y l e I d = " C l o s i n g C h a r " & g t ; & l t ; w : n a m e   w : v a l = " C l o s i n g   C h a r " / & g t ; & l t ; w : b a s e d O n   w : v a l = " D e f a u l t P a r a g r a p h F o n t " / & g t ; & l t ; w : l i n k   w : v a l = " C l o s i n g " / & g t ; & l t ; w : u i P r i o r i t y   w : v a l = " 3 " / & g t ; & l t ; w : s e m i H i d d e n / & g t ; & l t ; w : r s i d   w : v a l = " 0 0 1 2 3 A 7 D " / & g t ; & l t ; w : r P r & g t ; & l t ; w : r F o n t s 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 w : v a l = " 5 B 9 B D 5 "   w : t h e m e C o l o r = " a c c e n t 1 " / & g t ; & l t ; / w : r P r & g t ; & l t ; / w : s t y l e & g t ; & l t ; w : s t y l e 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 w : v a l = " D e f a u l t P a r a g r a p h F o n t " / & g t ; & l t ; w : l i n k   w : v a l = " S t y l e 1 " / & g t ; & l t ; w : l o c k e d / & g t ; & l t ; w : r s i d   w : v a l = " 0 0 1 2 3 A 7 D " / & g t ; & l t ; w : r P r & g t ; & l t ; w : r F o n t s 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 w : v a l = " N o r m a l " / & g t ; & l t ; w : l i n k   w : v a l = " S t y l e 1 C h a r " / & g t ; & l t ; w : q F o r m a t / & g t ; & l t ; w : r s i d   w : v a l = " 0 0 1 2 3 A 7 D " / & g t ; & l t ; w : p P r & g t ; & l t ; w : s p a c i n g   w : b e f o r e = " 6 0 "   w : a f t e r = " 6 0 " / & g t ; & l t ; w : i n d   w : l e f t = " 1 4 4 "   w : r i g h t = " 1 4 4 " / & g t ; & l t ; / w : p P r & g t ; & l t ; w : r P r & g t ; & l t ; w : r F o n t s 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 w : t y p e = " c h a r a c t e r "   w : s t y l e I d = " H y p e r l i n k " & g t ; & l t ; w : n a m e   w : v a l = " H y p e r l i n k " / & g t ; & l t ; w : b a s e d O n   w : v a l = " D e f a u l t P a r a g r a p h F o n t " / & g t ; & l t ; w : u i P r i o r i t y   w : v a l = " 9 9 " / & g t ; & l t ; w : u n h i d e W h e n U s e d / & g t ; & l t ; w : r s i d   w : v a l = " 0 0 D F 5 E 6 3 " / & g t ; & l t ; w : r P r & g t ; & l t ; w : c o l o r   w : v a l = " 0 5 6 3 C 1 "   w : t h e m e C o l o r = " h y p e r l i n k " / & g t ; & l t ; w : u   w : v a l = " s i n g l e " / & g t ; & l t ; / w : r P r & g t ; & l t ; / w : s t y l e & g t ; & l t ; w : s t y l e   w : t y p e = " c h a r a c t e r "   w : c u s t o m S t y l e = " 1 "   w : s t y l e I d = " U n r e s o l v e d M e n t i o n " & g t ; & l t ; w : n a m e   w : v a l = " U n r e s o l v e d   M e n t i o n " / & g t ; & l t ; w : b a s e d O n   w : v a l = " D e f a u l t P a r a g r a p h F o n t " / & g t ; & l t ; w : u i P r i o r i t y   w : v a l = " 9 9 " / & g t ; & l t ; w : s e m i H i d d e n / & g t ; & l t ; w : u n h i d e W h e n U s e d / & g t ; & l t ; w : r s i d   w : v a l = " 0 0 D F 5 E 6 3 " / & g t ; & l t ; w : r P r & g t ; & l t ; w : c o l o r   w : v a l = " 6 0 5 E 5 C " / & g t ; & l t ; w : s h d   w : v a l = " c l e a r "   w : c o l o r = " a u t o "   w : f i l l = " E 1 D F D D " / & g t ; & l t ; / w : r P r & g t ; & l t ; / w : s t y l e & g t ; & l t ; / w : s t y l e s & g t ; & l t ; / p k g : x m l D a t a & g t ; & l t ; / p k g : p a r t & g t ; & l t ; / p k g : p a c k a g e & g t ;  
 < / O R B C l i c k _ t o _ P a y _ U R L _ _ C L _ U r l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O r b u s _ B i l l _ t o _ A d d r e s s > O r b u s _ B i l l _ t o _ A d d r e s s < / O r b u s _ B i l l _ t o _ A d d r e s s >  
         < O r b u s _ B i l l _ t o _ A d d r e s s _ 2 > O r b u s _ B i l l _ t o _ A d d r e s s _ 2 < / O r b u s _ B i l l _ t o _ A d d r e s s _ 2 >  
         < O r b u s _ B i l l _ t o _ C i t y > O r b u s _ B i l l _ t o _ C i t y < / O r b u s _ B i l l _ t o _ C i t y >  
         < O r b u s _ B i l l _ t o _ C o n t a c t > O r b u s _ B i l l _ t o _ C o n t a c t < / O r b u s _ B i l l _ t o _ C o n t a c t >  
         < O r b u s _ B i l l _ t o _ C o u n t r y _ R e g i o n _ C o d e > O r b u s _ B i l l _ t o _ C o u n t r y _ R e g i o n _ C o d e < / O r b u s _ B i l l _ t o _ C o u n t r y _ R e g i o n _ C o d e >  
         < O r b u s _ B i l l _ t o _ C o u n t y > O r b u s _ B i l l _ t o _ C o u n t y < / O r b u s _ B i l l _ t o _ C o u n t y >  
         < O r b u s _ B i l l _ t o _ C u s t o m e r _ N o _ > O r b u s _ B i l l _ t o _ C u s t o m e r _ N o _ < / O r b u s _ B i l l _ t o _ C u s t o m e r _ N o _ >  
         < O r b u s _ B i l l _ t o _ P o s t _ C o d e > O r b u s _ B i l l _ t o _ P o s t _ C o d e < / O r b u s _ B i l l _ t o _ P o s t _ C o d e >  
         < O r b u s _ B i l l T o N a m e > O r b u s _ B i l l T o N a m e < / O r b u s _ B i l l T o N a m e >  
         < O r b u s _ D i s c o u n t T o t a l T e x t > O r b u s _ D i s c o u n t T o t a l T e x t < / O r b u s _ D i s c o u n t T o t a l T e x t >  
         < O r b u s _ D o c u m e n t _ D a t e > O r b u s _ D o c u m e n t _ D a t e < / O r b u s _ D o c u m e n t _ D a t e >  
         < O r b u s _ L o c a t i o n N a m e > O r b u s _ L o c a t i o n N a m e < / O r b u s _ L o c a t i o n N a m e >  
         < O r b u s _ O r d e r _ D a t e > O r b u s _ O r d e r _ D a t e < / O r b u s _ O r d e r _ D a t e >  
         < O r b u s _ P a y m e n t T e r m s D e s c r i p t i o n > O r b u s _ P a y m e n t T e r m s D e s c r i p t i o n < / O r b u s _ P a y m e n t T e r m s D e s c r i p t i o n >  
         < O r b u s _ P a y m e n t T e r m s L o n g D e s c r i p t i o n > O r b u s _ P a y m e n t T e r m s L o n g D e s c r i p t i o n < / O r b u s _ P a y m e n t T e r m s L o n g D e s c r i p t i o n >  
         < O r b u s _ P o s t i n g _ D a t e > O r b u s _ P o s t i n g _ D a t e < / O r b u s _ P o s t i n g _ D a t e >  
         < O r b u s _ S a l e s O r d e r _ N o _ > O r b u s _ S a l e s O r d e r _ N o _ < / O r b u s _ S a l e s O r d e r _ N o _ >  
         < O r b u s _ S a l e s p e r s o n _ C o d e > O r b u s _ S a l e s p e r s o n _ C o d e < / O r b u s _ S a l e s p e r s o n _ C o d e >  
         < O r b u s _ S e l l T o C u s t o m e r N a m e > O r b u s _ S e l l T o C u s t o m e r N a m e < / O r b u s _ S e l l T o C u s t o m e r N a m e >  
         < O r b u s _ S h i p _ t o _ A d d r e s s > O r b u s _ S h i p _ t o _ A d d r e s s < / O r b u s _ S h i p _ t o _ A d d r e s s >  
         < O r b u s _ S h i p _ t o _ A d d r e s s _ 2 > O r b u s _ S h i p _ t o _ A d d r e s s _ 2 < / O r b u s _ S h i p _ t o _ A d d r e s s _ 2 >  
         < O r b u s _ S h i p _ t o _ C i t y > O r b u s _ S h i p _ t o _ C i t y < / O r b u s _ S h i p _ t o _ C i t y >  
         < O r b u s _ S h i p _ t o _ C o n t a c t > O r b u s _ S h i p _ t o _ C o n t a c t < / O r b u s _ S h i p _ t o _ C o n t a c t >  
         < O r b u s _ S h i p _ t o _ C o u n t r y _ R e g i o n _ C o d e > O r b u s _ S h i p _ t o _ C o u n t r y _ R e g i o n _ C o d e < / O r b u s _ S h i p _ t o _ C o u n t r y _ R e g i o n _ C o d e >  
         < O r b u s _ S h i p _ t o _ C o u n t y > O r b u s _ S h i p _ t o _ C o u n t y < / O r b u s _ S h i p _ t o _ C o u n t y >  
         < O r b u s _ S h i p _ t o _ P o s t _ C o d e > O r b u s _ S h i p _ t o _ P o s t _ C o d e < / O r b u s _ S h i p _ t o _ P o s t _ C o d e >  
         < O r b u s _ S h i p p i n g M e t h o d D e s c r i p t i o n > O r b u s _ S h i p p i n g M e t h o d D e s c r i p t i o n < / O r b u s _ S h i p p i n g M e t h o d D e s c r i p t i o n >  
         < O r b u s _ S h i p T o N a m e > O r b u s _ S h i p T o N a m e < / O r b u s _ S h i p T o N a m e >  
         < O r b u s _ S u b t o t a l T e x t > O r b u s _ S u b t o t a l T e x t < / O r b u s _ S u b t o t a l T e x t >  
         < O r b u s _ T o t a l I n c l T a x T e x t > O r b u s _ T o t a l I n c l T a x T e x t < / O r b u s _ T o t a l I n c l T a x T e x t >  
         < O r b u s _ T o t a l T a x A m o u n t T e x t > O r b u s _ T o t a l T a x A m o u n t T e x t < / O r b u s _ T o t a l T a x A m o u n t T e x t >  
         < O r b u s _ U s e r N a m e > O r b u s _ U s e r N a m e < / O r b u s _ U s e r N a m e >  
         < O r d e r _ N o _ > O r d e r _ N o _ < / O r d e r _ N o _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_ T r a c k i n g _ N o _ > P a c k a g e _ T r a c k i n g _ N o _ < / P a c k a g e _ T r a c k i n g _ N o _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_ t o _ C o n t a c t > S h i p _ t o _ C o n t a c t < / S h i p _ t o _ C o n t a c t >  
         < S h i p _ t o _ N a m e > S h i p _ t o _ N a m e < / S h i p _ t o _ N a m e >  
         < S h i p m e n t _ D a t e > S h i p m e n t _ D a t e < / S h i p m e n t _ D a t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r e h o u s e P i c k N o > W a r e h o u s e P i c k N o < / W a r e h o u s e P i c k N o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v a _ T a x _ R a t e > A v a _ T a x _ R a t e < / A v a _ T a x _ R a t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O r b u s _ F i n a l T o t a l > O r b u s _ F i n a l T o t a l < / O r b u s _ F i n a l T o t a l >  
             < O r b u s _ G r o s s A m o u n t > O r b u s _ G r o s s A m o u n t < / O r b u s _ G r o s s A m o u n t >  
             < O r b u s _ I n v o i c e D i s c o u n t T o t a l > O r b u s _ I n v o i c e D i s c o u n t T o t a l < / O r b u s _ I n v o i c e D i s c o u n t T o t a l >  
             < O r b u s _ L i n e _ A m o u n t > O r b u s _ L i n e _ A m o u n t < / O r b u s _ L i n e _ A m o u n t >  
             < O r b u s _ P a i d A m o u n t > O r b u s _ P a i d A m o u n t < / O r b u s _ P a i d A m o u n t >  
             < O r b u s _ S u b t o t a l S u m > O r b u s _ S u b t o t a l S u m < / O r b u s _ S u b t o t a l S u m >  
             < O r b u s _ U n i t _ o f _ M e a s u r e _ C o d e > O r b u s _ U n i t _ o f _ M e a s u r e _ C o d e < / O r b u s _ U n i t _ o f _ M e a s u r e _ C o d e >  
             < O r b u s _ U n i t _ P r i c e > O r b u s _ U n i t _ P r i c e < / O r b u s _ U n i t _ P r i c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a l e s C o m m e n t 1 > S a l e s C o m m e n t 1 < / S a l e s C o m m e n t 1 >  
             < S a l e s C o m m e n t 2 > S a l e s C o m m e n t 2 < / S a l e s C o m m e n t 2 >  
             < S a l e s C o m m e n t 3 > S a l e s C o m m e n t 3 < / S a l e s C o m m e n t 3 >  
             < S a l e s C o m m e n t 4 > S a l e s C o m m e n t 4 < / S a l e s C o m m e n t 4 >  
             < S a l e s C o m m e n t 5 > S a l e s C o m m e n t 5 < / S a l e s C o m m e n t 5 >  
             < S a l e s C o m m e n t s > S a l e s C o m m e n t s < / S a l e s C o m m e n t s >  
             < S h i p m e n t _ D a t e _ L i n e > S h i p m e n t _ D a t e _ L i n e < / S h i p m e n t _ D a t e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F8E9-E79A-4B75-B27B-DBEFF0B8425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F6593688-2A24-4766-BA61-2099ECE7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2023-09-19T18:08:00Z</dcterms:created>
  <dcterms:modified xsi:type="dcterms:W3CDTF">2023-11-07T21:56:00Z</dcterms:modified>
</cp:coreProperties>
</file>