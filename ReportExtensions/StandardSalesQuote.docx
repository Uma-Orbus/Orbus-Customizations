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2"/>
        <w:gridCol w:w="3684"/>
        <w:gridCol w:w="3073"/>
      </w:tblGrid>
      <w:tr w:rsidR="00DB3EC0" w:rsidRPr="00245B0E" w:rsidTr="00DB3EC0">
        <w:trPr>
          <w:trHeight w:val="20"/>
        </w:trPr>
        <w:tc>
          <w:tcPr>
            <w:tcW w:w="1794" w:type="pct"/>
          </w:tcPr>
          <w:p w:rsidR="00DB3EC0" w:rsidRDefault="00DB3EC0" w:rsidP="00DB757F">
            <w:pPr>
              <w:pStyle w:val="NoSpacing"/>
              <w:rPr>
                <w:b/>
                <w:bCs/>
              </w:rPr>
            </w:pPr>
          </w:p>
        </w:tc>
        <w:sdt>
          <w:sdtPr>
            <w:alias w:val="#Nav: /Header/ShipToAddress_Lbl"/>
            <w:tag w:val="#Nav: Standard_Sales_Quote/1304"/>
            <w:id w:val="1048640981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hipToAddress_Lbl[1]" w:storeItemID="{48D95FEC-B455-4CA7-BA04-5C230D0B37CF}"/>
            <w:text/>
          </w:sdtPr>
          <w:sdtEndPr/>
          <w:sdtContent>
            <w:tc>
              <w:tcPr>
                <w:tcW w:w="1748" w:type="pct"/>
              </w:tcPr>
              <w:p w:rsidR="00DB3EC0" w:rsidRPr="00DB3EC0" w:rsidRDefault="00762A5F" w:rsidP="00762A5F">
                <w:pPr>
                  <w:pStyle w:val="Heading1"/>
                  <w:outlineLvl w:val="0"/>
                </w:pPr>
                <w:proofErr w:type="spellStart"/>
                <w:r>
                  <w:t>ShipToAddress_Lbl</w:t>
                </w:r>
                <w:proofErr w:type="spellEnd"/>
              </w:p>
            </w:tc>
          </w:sdtContent>
        </w:sdt>
        <w:tc>
          <w:tcPr>
            <w:tcW w:w="1458" w:type="pct"/>
          </w:tcPr>
          <w:p w:rsidR="00DB3EC0" w:rsidRDefault="00DB3EC0" w:rsidP="00DB757F">
            <w:pPr>
              <w:pStyle w:val="NoSpacing"/>
              <w:jc w:val="right"/>
            </w:pPr>
          </w:p>
        </w:tc>
      </w:tr>
      <w:tr w:rsidR="00F24584" w:rsidRPr="00245B0E" w:rsidTr="00DB3EC0">
        <w:tc>
          <w:tcPr>
            <w:tcW w:w="1794" w:type="pct"/>
          </w:tcPr>
          <w:p w:rsidR="00F24584" w:rsidRPr="00245B0E" w:rsidRDefault="00143E09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A0E293EDD9594FBC936AFF9AD7245180"/>
                </w:placeholder>
                <w:dataBinding w:prefixMappings="xmlns:ns0='urn:microsoft-dynamics-nav/reports/Standard_Sales_Quote/1304/'" w:xpath="/ns0:NavWordReportXmlPart[1]/ns0:Header[1]/ns0:CustomerAddress1[1]" w:storeItemID="{48D95FEC-B455-4CA7-BA04-5C230D0B37C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F24584" w:rsidRPr="00245B0E">
                  <w:t>CustomerAddress1</w:t>
                </w:r>
              </w:sdtContent>
            </w:sdt>
          </w:p>
        </w:tc>
        <w:sdt>
          <w:sdtPr>
            <w:alias w:val="#Nav: /Header/ShipToAddress1"/>
            <w:tag w:val="#Nav: Standard_Sales_Quote/1304"/>
            <w:id w:val="101380424"/>
            <w:placeholder>
              <w:docPart w:val="D343CEA97EBE44DD86A8B52293F94F47"/>
            </w:placeholder>
            <w:dataBinding w:prefixMappings="xmlns:ns0='urn:microsoft-dynamics-nav/reports/Standard_Sales_Quote/1304/'" w:xpath="/ns0:NavWordReportXmlPart[1]/ns0:Header[1]/ns0:ShipToAddress1[1]" w:storeItemID="{48D95FEC-B455-4CA7-BA04-5C230D0B37CF}"/>
            <w:text/>
          </w:sdtPr>
          <w:sdtEndPr/>
          <w:sdtContent>
            <w:tc>
              <w:tcPr>
                <w:tcW w:w="1748" w:type="pct"/>
              </w:tcPr>
              <w:p w:rsidR="00F24584" w:rsidRDefault="00F24584" w:rsidP="0038207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1458" w:type="pct"/>
          </w:tcPr>
          <w:p w:rsidR="00F24584" w:rsidRPr="00245B0E" w:rsidRDefault="00143E09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EE4B0BC0F30941C9920CC48CAB1E3733"/>
                </w:placeholder>
                <w:dataBinding w:prefixMappings="xmlns:ns0='urn:microsoft-dynamics-nav/reports/Standard_Sales_Quote/1304/'" w:xpath="/ns0:NavWordReportXmlPart[1]/ns0:Header[1]/ns0:CompanyAddress1[1]" w:storeItemID="{48D95FEC-B455-4CA7-BA04-5C230D0B37CF}"/>
                <w:text/>
              </w:sdtPr>
              <w:sdtEndPr/>
              <w:sdtContent>
                <w:r w:rsidR="00F24584" w:rsidRPr="00245B0E">
                  <w:t>CompanyAddress1</w:t>
                </w:r>
              </w:sdtContent>
            </w:sdt>
          </w:p>
        </w:tc>
      </w:tr>
      <w:tr w:rsidR="00F24584" w:rsidRPr="00245B0E" w:rsidTr="00DB3EC0">
        <w:tc>
          <w:tcPr>
            <w:tcW w:w="1794" w:type="pct"/>
          </w:tcPr>
          <w:p w:rsidR="00F24584" w:rsidRPr="00245B0E" w:rsidRDefault="00143E09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3ABC88736BB49FDA67D4B5873EBD7CF"/>
                </w:placeholder>
                <w:dataBinding w:prefixMappings="xmlns:ns0='urn:microsoft-dynamics-nav/reports/Standard_Sales_Quote/1304/'" w:xpath="/ns0:NavWordReportXmlPart[1]/ns0:Header[1]/ns0:CustomerAddress2[1]" w:storeItemID="{48D95FEC-B455-4CA7-BA04-5C230D0B37CF}"/>
                <w:text/>
              </w:sdtPr>
              <w:sdtEndPr/>
              <w:sdtContent>
                <w:r w:rsidR="00F24584" w:rsidRPr="00245B0E">
                  <w:t>CustomerAddress2</w:t>
                </w:r>
              </w:sdtContent>
            </w:sdt>
          </w:p>
        </w:tc>
        <w:sdt>
          <w:sdtPr>
            <w:alias w:val="#Nav: /Header/ShipToAddress2"/>
            <w:tag w:val="#Nav: Standard_Sales_Quote/1304"/>
            <w:id w:val="1398019453"/>
            <w:placeholder>
              <w:docPart w:val="D343CEA97EBE44DD86A8B52293F94F47"/>
            </w:placeholder>
            <w:dataBinding w:prefixMappings="xmlns:ns0='urn:microsoft-dynamics-nav/reports/Standard_Sales_Quote/1304/'" w:xpath="/ns0:NavWordReportXmlPart[1]/ns0:Header[1]/ns0:ShipToAddress2[1]" w:storeItemID="{48D95FEC-B455-4CA7-BA04-5C230D0B37CF}"/>
            <w:text/>
          </w:sdtPr>
          <w:sdtEndPr/>
          <w:sdtContent>
            <w:tc>
              <w:tcPr>
                <w:tcW w:w="1748" w:type="pct"/>
              </w:tcPr>
              <w:p w:rsidR="00F24584" w:rsidRDefault="00F24584" w:rsidP="0038207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1458" w:type="pct"/>
          </w:tcPr>
          <w:p w:rsidR="00F24584" w:rsidRPr="00245B0E" w:rsidRDefault="00143E09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80516351CECD4912BC25BEFA58225D4B"/>
                </w:placeholder>
                <w:dataBinding w:prefixMappings="xmlns:ns0='urn:microsoft-dynamics-nav/reports/Standard_Sales_Quote/1304/'" w:xpath="/ns0:NavWordReportXmlPart[1]/ns0:Header[1]/ns0:CompanyAddress2[1]" w:storeItemID="{48D95FEC-B455-4CA7-BA04-5C230D0B37CF}"/>
                <w:text/>
              </w:sdtPr>
              <w:sdtEndPr/>
              <w:sdtContent>
                <w:r w:rsidR="00F24584" w:rsidRPr="00245B0E">
                  <w:t>CompanyAddress2</w:t>
                </w:r>
              </w:sdtContent>
            </w:sdt>
          </w:p>
        </w:tc>
      </w:tr>
      <w:tr w:rsidR="00F24584" w:rsidRPr="00245B0E" w:rsidTr="00DB3EC0">
        <w:tc>
          <w:tcPr>
            <w:tcW w:w="1794" w:type="pct"/>
          </w:tcPr>
          <w:p w:rsidR="00F24584" w:rsidRPr="00245B0E" w:rsidRDefault="00143E09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4B547F8F9463442A86D0617670054210"/>
                </w:placeholder>
                <w:dataBinding w:prefixMappings="xmlns:ns0='urn:microsoft-dynamics-nav/reports/Standard_Sales_Quote/1304/'" w:xpath="/ns0:NavWordReportXmlPart[1]/ns0:Header[1]/ns0:CustomerAddress3[1]" w:storeItemID="{48D95FEC-B455-4CA7-BA04-5C230D0B37CF}"/>
                <w:text/>
              </w:sdtPr>
              <w:sdtEndPr/>
              <w:sdtContent>
                <w:r w:rsidR="00F24584" w:rsidRPr="00245B0E">
                  <w:t>CustomerAddress3</w:t>
                </w:r>
              </w:sdtContent>
            </w:sdt>
          </w:p>
        </w:tc>
        <w:sdt>
          <w:sdtPr>
            <w:alias w:val="#Nav: /Header/ShipToAddress3"/>
            <w:tag w:val="#Nav: Standard_Sales_Quote/1304"/>
            <w:id w:val="-1768771707"/>
            <w:placeholder>
              <w:docPart w:val="6FF50A6971BA47688A9C5338038EA162"/>
            </w:placeholder>
            <w:dataBinding w:prefixMappings="xmlns:ns0='urn:microsoft-dynamics-nav/reports/Standard_Sales_Quote/1304/'" w:xpath="/ns0:NavWordReportXmlPart[1]/ns0:Header[1]/ns0:ShipToAddress3[1]" w:storeItemID="{48D95FEC-B455-4CA7-BA04-5C230D0B37CF}"/>
            <w:text/>
          </w:sdtPr>
          <w:sdtEndPr/>
          <w:sdtContent>
            <w:tc>
              <w:tcPr>
                <w:tcW w:w="1748" w:type="pct"/>
              </w:tcPr>
              <w:p w:rsidR="00F24584" w:rsidRDefault="00F24584" w:rsidP="0038207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1458" w:type="pct"/>
          </w:tcPr>
          <w:p w:rsidR="00F24584" w:rsidRPr="00245B0E" w:rsidRDefault="00143E09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84743FBB9DB046CABE4627CEE051C8B9"/>
                </w:placeholder>
                <w:dataBinding w:prefixMappings="xmlns:ns0='urn:microsoft-dynamics-nav/reports/Standard_Sales_Quote/1304/'" w:xpath="/ns0:NavWordReportXmlPart[1]/ns0:Header[1]/ns0:CompanyAddress3[1]" w:storeItemID="{48D95FEC-B455-4CA7-BA04-5C230D0B37CF}"/>
                <w:text/>
              </w:sdtPr>
              <w:sdtEndPr/>
              <w:sdtContent>
                <w:r w:rsidR="00F24584" w:rsidRPr="00245B0E">
                  <w:t>CompanyAddress3</w:t>
                </w:r>
              </w:sdtContent>
            </w:sdt>
          </w:p>
        </w:tc>
      </w:tr>
      <w:tr w:rsidR="00F24584" w:rsidRPr="00245B0E" w:rsidTr="00DB3EC0">
        <w:tc>
          <w:tcPr>
            <w:tcW w:w="1794" w:type="pct"/>
          </w:tcPr>
          <w:p w:rsidR="00F24584" w:rsidRPr="00245B0E" w:rsidRDefault="00143E09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87EC89D632114001B3CD364C2E92AF86"/>
                </w:placeholder>
                <w:dataBinding w:prefixMappings="xmlns:ns0='urn:microsoft-dynamics-nav/reports/Standard_Sales_Quote/1304/'" w:xpath="/ns0:NavWordReportXmlPart[1]/ns0:Header[1]/ns0:CustomerAddress4[1]" w:storeItemID="{48D95FEC-B455-4CA7-BA04-5C230D0B37CF}"/>
                <w:text/>
              </w:sdtPr>
              <w:sdtEndPr/>
              <w:sdtContent>
                <w:r w:rsidR="00F24584" w:rsidRPr="00245B0E">
                  <w:t>CustomerAddress4</w:t>
                </w:r>
              </w:sdtContent>
            </w:sdt>
          </w:p>
        </w:tc>
        <w:sdt>
          <w:sdtPr>
            <w:alias w:val="#Nav: /Header/ShipToAddress4"/>
            <w:tag w:val="#Nav: Standard_Sales_Quote/1304"/>
            <w:id w:val="-748114149"/>
            <w:placeholder>
              <w:docPart w:val="6FF50A6971BA47688A9C5338038EA162"/>
            </w:placeholder>
            <w:dataBinding w:prefixMappings="xmlns:ns0='urn:microsoft-dynamics-nav/reports/Standard_Sales_Quote/1304/'" w:xpath="/ns0:NavWordReportXmlPart[1]/ns0:Header[1]/ns0:ShipToAddress4[1]" w:storeItemID="{48D95FEC-B455-4CA7-BA04-5C230D0B37CF}"/>
            <w:text/>
          </w:sdtPr>
          <w:sdtEndPr/>
          <w:sdtContent>
            <w:tc>
              <w:tcPr>
                <w:tcW w:w="1748" w:type="pct"/>
              </w:tcPr>
              <w:p w:rsidR="00F24584" w:rsidRDefault="00F24584" w:rsidP="0038207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1458" w:type="pct"/>
          </w:tcPr>
          <w:p w:rsidR="00F24584" w:rsidRPr="00245B0E" w:rsidRDefault="00143E09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DEA7477A9A4041F78842A3F5E62D959D"/>
                </w:placeholder>
                <w:dataBinding w:prefixMappings="xmlns:ns0='urn:microsoft-dynamics-nav/reports/Standard_Sales_Quote/1304/'" w:xpath="/ns0:NavWordReportXmlPart[1]/ns0:Header[1]/ns0:CompanyAddress4[1]" w:storeItemID="{48D95FEC-B455-4CA7-BA04-5C230D0B37CF}"/>
                <w:text/>
              </w:sdtPr>
              <w:sdtEndPr/>
              <w:sdtContent>
                <w:r w:rsidR="00F24584" w:rsidRPr="00245B0E">
                  <w:t>CompanyAddress4</w:t>
                </w:r>
              </w:sdtContent>
            </w:sdt>
          </w:p>
        </w:tc>
      </w:tr>
      <w:tr w:rsidR="00F24584" w:rsidRPr="00245B0E" w:rsidTr="00DB3EC0">
        <w:tc>
          <w:tcPr>
            <w:tcW w:w="1794" w:type="pct"/>
          </w:tcPr>
          <w:p w:rsidR="00F24584" w:rsidRPr="00245B0E" w:rsidRDefault="00143E09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FC1F97DAEBDD45F7B53CA15FCB6FD65C"/>
                </w:placeholder>
                <w:dataBinding w:prefixMappings="xmlns:ns0='urn:microsoft-dynamics-nav/reports/Standard_Sales_Quote/1304/'" w:xpath="/ns0:NavWordReportXmlPart[1]/ns0:Header[1]/ns0:CustomerAddress5[1]" w:storeItemID="{48D95FEC-B455-4CA7-BA04-5C230D0B37CF}"/>
                <w:text/>
              </w:sdtPr>
              <w:sdtEndPr/>
              <w:sdtContent>
                <w:r w:rsidR="00F24584" w:rsidRPr="00245B0E">
                  <w:t>CustomerAddress5</w:t>
                </w:r>
              </w:sdtContent>
            </w:sdt>
          </w:p>
        </w:tc>
        <w:sdt>
          <w:sdtPr>
            <w:alias w:val="#Nav: /Header/ShipToAddress5"/>
            <w:tag w:val="#Nav: Standard_Sales_Quote/1304"/>
            <w:id w:val="87820788"/>
            <w:placeholder>
              <w:docPart w:val="6FF50A6971BA47688A9C5338038EA162"/>
            </w:placeholder>
            <w:dataBinding w:prefixMappings="xmlns:ns0='urn:microsoft-dynamics-nav/reports/Standard_Sales_Quote/1304/'" w:xpath="/ns0:NavWordReportXmlPart[1]/ns0:Header[1]/ns0:ShipToAddress5[1]" w:storeItemID="{48D95FEC-B455-4CA7-BA04-5C230D0B37CF}"/>
            <w:text/>
          </w:sdtPr>
          <w:sdtEndPr/>
          <w:sdtContent>
            <w:tc>
              <w:tcPr>
                <w:tcW w:w="1748" w:type="pct"/>
              </w:tcPr>
              <w:p w:rsidR="00F24584" w:rsidRDefault="00F24584" w:rsidP="0038207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1458" w:type="pct"/>
          </w:tcPr>
          <w:p w:rsidR="00F24584" w:rsidRPr="00245B0E" w:rsidRDefault="00143E09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A871250E7C334D1CB2A2DD4FDDC04EAE"/>
                </w:placeholder>
                <w:dataBinding w:prefixMappings="xmlns:ns0='urn:microsoft-dynamics-nav/reports/Standard_Sales_Quote/1304/'" w:xpath="/ns0:NavWordReportXmlPart[1]/ns0:Header[1]/ns0:CompanyAddress5[1]" w:storeItemID="{48D95FEC-B455-4CA7-BA04-5C230D0B37CF}"/>
                <w:text/>
              </w:sdtPr>
              <w:sdtEndPr/>
              <w:sdtContent>
                <w:r w:rsidR="00F24584" w:rsidRPr="00245B0E">
                  <w:t>CompanyAddress5</w:t>
                </w:r>
              </w:sdtContent>
            </w:sdt>
          </w:p>
        </w:tc>
      </w:tr>
      <w:tr w:rsidR="00F24584" w:rsidRPr="00245B0E" w:rsidTr="00DB3EC0">
        <w:tc>
          <w:tcPr>
            <w:tcW w:w="1794" w:type="pct"/>
          </w:tcPr>
          <w:p w:rsidR="00F24584" w:rsidRPr="00245B0E" w:rsidRDefault="00143E09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ADB16A91B25B4B13A5AB3496BFCBE69B"/>
                </w:placeholder>
                <w:dataBinding w:prefixMappings="xmlns:ns0='urn:microsoft-dynamics-nav/reports/Standard_Sales_Quote/1304/'" w:xpath="/ns0:NavWordReportXmlPart[1]/ns0:Header[1]/ns0:CustomerAddress6[1]" w:storeItemID="{48D95FEC-B455-4CA7-BA04-5C230D0B37CF}"/>
                <w:text/>
              </w:sdtPr>
              <w:sdtEndPr/>
              <w:sdtContent>
                <w:r w:rsidR="00F24584" w:rsidRPr="00245B0E">
                  <w:t>CustomerAddress6</w:t>
                </w:r>
              </w:sdtContent>
            </w:sdt>
          </w:p>
        </w:tc>
        <w:sdt>
          <w:sdtPr>
            <w:alias w:val="#Nav: /Header/ShipToAddress6"/>
            <w:tag w:val="#Nav: Standard_Sales_Quote/1304"/>
            <w:id w:val="654108364"/>
            <w:placeholder>
              <w:docPart w:val="6FF50A6971BA47688A9C5338038EA162"/>
            </w:placeholder>
            <w:dataBinding w:prefixMappings="xmlns:ns0='urn:microsoft-dynamics-nav/reports/Standard_Sales_Quote/1304/'" w:xpath="/ns0:NavWordReportXmlPart[1]/ns0:Header[1]/ns0:ShipToAddress6[1]" w:storeItemID="{48D95FEC-B455-4CA7-BA04-5C230D0B37CF}"/>
            <w:text/>
          </w:sdtPr>
          <w:sdtEndPr/>
          <w:sdtContent>
            <w:tc>
              <w:tcPr>
                <w:tcW w:w="1748" w:type="pct"/>
              </w:tcPr>
              <w:p w:rsidR="00F24584" w:rsidRDefault="00F24584" w:rsidP="0038207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1458" w:type="pct"/>
          </w:tcPr>
          <w:p w:rsidR="00F24584" w:rsidRPr="00245B0E" w:rsidRDefault="00143E09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AF929DF9584347F2AE2383802632AD9F"/>
                </w:placeholder>
                <w:dataBinding w:prefixMappings="xmlns:ns0='urn:microsoft-dynamics-nav/reports/Standard_Sales_Quote/1304/'" w:xpath="/ns0:NavWordReportXmlPart[1]/ns0:Header[1]/ns0:CompanyAddress6[1]" w:storeItemID="{48D95FEC-B455-4CA7-BA04-5C230D0B37CF}"/>
                <w:text/>
              </w:sdtPr>
              <w:sdtEndPr/>
              <w:sdtContent>
                <w:r w:rsidR="00F24584" w:rsidRPr="00245B0E">
                  <w:t>CompanyAddress6</w:t>
                </w:r>
              </w:sdtContent>
            </w:sdt>
          </w:p>
        </w:tc>
      </w:tr>
      <w:tr w:rsidR="00F24584" w:rsidRPr="00245B0E" w:rsidTr="00DB3EC0">
        <w:tc>
          <w:tcPr>
            <w:tcW w:w="1794" w:type="pct"/>
          </w:tcPr>
          <w:p w:rsidR="00F24584" w:rsidRPr="00245B0E" w:rsidRDefault="00143E09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6F497BE61D04DA08281B6C0459D88D6"/>
                </w:placeholder>
                <w:dataBinding w:prefixMappings="xmlns:ns0='urn:microsoft-dynamics-nav/reports/Standard_Sales_Quote/1304/'" w:xpath="/ns0:NavWordReportXmlPart[1]/ns0:Header[1]/ns0:CustomerAddress7[1]" w:storeItemID="{48D95FEC-B455-4CA7-BA04-5C230D0B37CF}"/>
                <w:text/>
              </w:sdtPr>
              <w:sdtEndPr/>
              <w:sdtContent>
                <w:r w:rsidR="00F24584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sdt>
          <w:sdtPr>
            <w:alias w:val="#Nav: /Header/ShipToAddress7"/>
            <w:tag w:val="#Nav: Standard_Sales_Quote/1304"/>
            <w:id w:val="-1939514756"/>
            <w:placeholder>
              <w:docPart w:val="6FF50A6971BA47688A9C5338038EA162"/>
            </w:placeholder>
            <w:dataBinding w:prefixMappings="xmlns:ns0='urn:microsoft-dynamics-nav/reports/Standard_Sales_Quote/1304/'" w:xpath="/ns0:NavWordReportXmlPart[1]/ns0:Header[1]/ns0:ShipToAddress7[1]" w:storeItemID="{48D95FEC-B455-4CA7-BA04-5C230D0B37CF}"/>
            <w:text/>
          </w:sdtPr>
          <w:sdtEndPr/>
          <w:sdtContent>
            <w:tc>
              <w:tcPr>
                <w:tcW w:w="1748" w:type="pct"/>
              </w:tcPr>
              <w:p w:rsidR="00F24584" w:rsidRDefault="00F24584" w:rsidP="00382070">
                <w:pPr>
                  <w:pStyle w:val="NoSpacing"/>
                </w:pPr>
                <w:r>
                  <w:t>ShipToAddress7</w:t>
                </w:r>
              </w:p>
            </w:tc>
          </w:sdtContent>
        </w:sdt>
        <w:tc>
          <w:tcPr>
            <w:tcW w:w="1458" w:type="pct"/>
          </w:tcPr>
          <w:p w:rsidR="00F24584" w:rsidRPr="00245B0E" w:rsidRDefault="00143E09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025E666C1002429289E1CE58DB604530"/>
                </w:placeholder>
                <w:dataBinding w:prefixMappings="xmlns:ns0='urn:microsoft-dynamics-nav/reports/Standard_Sales_Quote/1304/'" w:xpath="/ns0:NavWordReportXmlPart[1]/ns0:Header[1]/ns0:CompanyLegalOffice_Lbl[1]" w:storeItemID="{48D95FEC-B455-4CA7-BA04-5C230D0B37CF}"/>
                <w:text/>
              </w:sdtPr>
              <w:sdtEndPr/>
              <w:sdtContent>
                <w:r w:rsidR="00F24584" w:rsidRPr="00245B0E">
                  <w:rPr>
                    <w:lang w:val="da-DK"/>
                  </w:rPr>
                  <w:t>CompanyLegalOffice_Lbl</w:t>
                </w:r>
              </w:sdtContent>
            </w:sdt>
            <w:r w:rsidR="00F24584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0C3B2DC3957A412F99DC42803273C43B"/>
                </w:placeholder>
                <w:dataBinding w:prefixMappings="xmlns:ns0='urn:microsoft-dynamics-nav/reports/Standard_Sales_Quote/1304/'" w:xpath="/ns0:NavWordReportXmlPart[1]/ns0:Header[1]/ns0:CompanyLegalOffice[1]" w:storeItemID="{48D95FEC-B455-4CA7-BA04-5C230D0B37CF}"/>
                <w:text/>
              </w:sdtPr>
              <w:sdtEndPr/>
              <w:sdtContent>
                <w:r w:rsidR="00F24584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F24584" w:rsidRPr="00245B0E" w:rsidTr="00DB3EC0">
        <w:tc>
          <w:tcPr>
            <w:tcW w:w="1794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2F14DE84ADE24A70B35D27E7B01172A9"/>
              </w:placeholder>
              <w:dataBinding w:prefixMappings="xmlns:ns0='urn:microsoft-dynamics-nav/reports/Standard_Sales_Quote/1304/'" w:xpath="/ns0:NavWordReportXmlPart[1]/ns0:Header[1]/ns0:CustomerAddress8[1]" w:storeItemID="{48D95FEC-B455-4CA7-BA04-5C230D0B37CF}"/>
              <w:text/>
            </w:sdtPr>
            <w:sdtEndPr/>
            <w:sdtContent>
              <w:p w:rsidR="00F24584" w:rsidRPr="00245B0E" w:rsidRDefault="00F24584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alias w:val="#Nav: /Header/ShipToAddress8"/>
            <w:tag w:val="#Nav: Standard_Sales_Quote/1304"/>
            <w:id w:val="-1954091463"/>
            <w:placeholder>
              <w:docPart w:val="6FF50A6971BA47688A9C5338038EA162"/>
            </w:placeholder>
            <w:dataBinding w:prefixMappings="xmlns:ns0='urn:microsoft-dynamics-nav/reports/Standard_Sales_Quote/1304/'" w:xpath="/ns0:NavWordReportXmlPart[1]/ns0:Header[1]/ns0:ShipToAddress8[1]" w:storeItemID="{48D95FEC-B455-4CA7-BA04-5C230D0B37CF}"/>
            <w:text/>
          </w:sdtPr>
          <w:sdtEndPr/>
          <w:sdtContent>
            <w:tc>
              <w:tcPr>
                <w:tcW w:w="1748" w:type="pct"/>
              </w:tcPr>
              <w:p w:rsidR="00F24584" w:rsidRPr="00245B0E" w:rsidRDefault="00F24584" w:rsidP="00382070">
                <w:pPr>
                  <w:pStyle w:val="NoSpacing"/>
                </w:pPr>
                <w:r>
                  <w:t>ShipToAddress8</w:t>
                </w:r>
              </w:p>
            </w:tc>
          </w:sdtContent>
        </w:sdt>
        <w:tc>
          <w:tcPr>
            <w:tcW w:w="1458" w:type="pct"/>
          </w:tcPr>
          <w:p w:rsidR="00F24584" w:rsidRPr="00245B0E" w:rsidRDefault="00F24584" w:rsidP="00DB757F">
            <w:pPr>
              <w:pStyle w:val="NoSpacing"/>
              <w:jc w:val="right"/>
            </w:pPr>
          </w:p>
        </w:tc>
        <w:bookmarkStart w:id="0" w:name="_GoBack"/>
        <w:bookmarkEnd w:id="0"/>
      </w:tr>
    </w:tbl>
    <w:p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="0053254F" w:rsidRPr="005C273C" w:rsidTr="00855ED6">
        <w:sdt>
          <w:sdtPr>
            <w:alias w:val="#Nav: /Header/Salesperson_Lbl2"/>
            <w:tag w:val="#Nav: Standard_Sales_Quote/1304"/>
            <w:id w:val="-1055848453"/>
            <w:placeholder>
              <w:docPart w:val="DF54EF34001E4BB0A8ED20878EFE60C9"/>
            </w:placeholder>
            <w:dataBinding w:prefixMappings="xmlns:ns0='urn:microsoft-dynamics-nav/reports/Standard_Sales_Quote/1304/'" w:xpath="/ns0:NavWordReportXmlPart[1]/ns0:Header[1]/ns0:Salesperson_Lbl2[1]" w:storeItemID="{48D95FEC-B455-4CA7-BA04-5C230D0B37CF}"/>
            <w:text/>
          </w:sdtPr>
          <w:sdtContent>
            <w:tc>
              <w:tcPr>
                <w:tcW w:w="1249" w:type="pct"/>
              </w:tcPr>
              <w:p w:rsidR="0053254F" w:rsidRPr="005C273C" w:rsidRDefault="0053254F" w:rsidP="005C273C">
                <w:pPr>
                  <w:pStyle w:val="Heading1"/>
                  <w:outlineLvl w:val="0"/>
                </w:pPr>
                <w:r>
                  <w:t>Salesperson_Lbl2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A9DAC31B42ED4287AAD82381FC24CF88"/>
            </w:placeholder>
            <w:dataBinding w:prefixMappings="xmlns:ns0='urn:microsoft-dynamics-nav/reports/Standard_Sales_Quote/1304/'" w:xpath="/ns0:NavWordReportXmlPart[1]/ns0:Header[1]/ns0:PaymentTermsDescription_Lbl[1]" w:storeItemID="{48D95FEC-B455-4CA7-BA04-5C230D0B37CF}"/>
            <w:text/>
          </w:sdtPr>
          <w:sdtContent>
            <w:tc>
              <w:tcPr>
                <w:tcW w:w="1250" w:type="pct"/>
              </w:tcPr>
              <w:p w:rsidR="0053254F" w:rsidRPr="005C273C" w:rsidRDefault="0053254F" w:rsidP="005C273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F0ECF918F6534C359F0539094A4567B2"/>
            </w:placeholder>
            <w:dataBinding w:prefixMappings="xmlns:ns0='urn:microsoft-dynamics-nav/reports/Standard_Sales_Quote/1304/'" w:xpath="/ns0:NavWordReportXmlPart[1]/ns0:Header[1]/ns0:ShipmentMethodDescription_Lbl[1]" w:storeItemID="{48D95FEC-B455-4CA7-BA04-5C230D0B37CF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="0053254F" w:rsidRPr="005C273C" w:rsidRDefault="0053254F" w:rsidP="005C273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  <w:sdt>
          <w:sdtPr>
            <w:id w:val="1596823828"/>
            <w:placeholder>
              <w:docPart w:val="DefaultPlaceholder_-1854013440"/>
            </w:placeholder>
            <w:dataBinding w:prefixMappings="xmlns:ns0='urn:microsoft-dynamics-nav/reports/Standard_Sales_Quote/1304/' " w:xpath="/ns0:NavWordReportXmlPart[1]/ns0:Header[1]/ns0:ORBShippingAgentCode_Lbl[1]" w:storeItemID="{48D95FEC-B455-4CA7-BA04-5C230D0B37CF}"/>
            <w:text/>
          </w:sdtPr>
          <w:sdtContent>
            <w:tc>
              <w:tcPr>
                <w:tcW w:w="1250" w:type="pct"/>
              </w:tcPr>
              <w:p w:rsidR="0053254F" w:rsidRDefault="0053254F" w:rsidP="005C273C">
                <w:pPr>
                  <w:pStyle w:val="Heading1"/>
                  <w:outlineLvl w:val="0"/>
                </w:pPr>
                <w:proofErr w:type="spellStart"/>
                <w:r>
                  <w:t>ORBShippingAgentCode_Lbl</w:t>
                </w:r>
                <w:proofErr w:type="spellEnd"/>
              </w:p>
            </w:tc>
          </w:sdtContent>
        </w:sdt>
      </w:tr>
      <w:tr w:rsidR="0053254F" w:rsidRPr="00245B0E" w:rsidTr="00855ED6">
        <w:trPr>
          <w:trHeight w:val="512"/>
        </w:trPr>
        <w:sdt>
          <w:sdtPr>
            <w:alias w:val="#Nav: /Header/SalesPersonName"/>
            <w:tag w:val="#Nav: Standard_Sales_Quote/1304"/>
            <w:id w:val="647404406"/>
            <w:placeholder>
              <w:docPart w:val="809724FFC62C4F039AE419814EA90241"/>
            </w:placeholder>
            <w:dataBinding w:prefixMappings="xmlns:ns0='urn:microsoft-dynamics-nav/reports/Standard_Sales_Quote/1304/'" w:xpath="/ns0:NavWordReportXmlPart[1]/ns0:Header[1]/ns0:SalesPersonName[1]" w:storeItemID="{48D95FEC-B455-4CA7-BA04-5C230D0B37CF}"/>
            <w:text/>
          </w:sdtPr>
          <w:sdtContent>
            <w:tc>
              <w:tcPr>
                <w:tcW w:w="1249" w:type="pct"/>
              </w:tcPr>
              <w:p w:rsidR="0053254F" w:rsidRPr="00245B0E" w:rsidRDefault="0053254F" w:rsidP="00302B81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ABEDE34524C94B8FA6E87F646ED906DD"/>
            </w:placeholder>
            <w:dataBinding w:prefixMappings="xmlns:ns0='urn:microsoft-dynamics-nav/reports/Standard_Sales_Quote/1304/'" w:xpath="/ns0:NavWordReportXmlPart[1]/ns0:Header[1]/ns0:PaymentTermsDescription[1]" w:storeItemID="{48D95FEC-B455-4CA7-BA04-5C230D0B37CF}"/>
            <w:text/>
          </w:sdtPr>
          <w:sdtContent>
            <w:tc>
              <w:tcPr>
                <w:tcW w:w="1250" w:type="pct"/>
              </w:tcPr>
              <w:p w:rsidR="0053254F" w:rsidRPr="00245B0E" w:rsidRDefault="0053254F" w:rsidP="00302B81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9A8D27F967C042C1ABA02AB1EE133036"/>
            </w:placeholder>
            <w:dataBinding w:prefixMappings="xmlns:ns0='urn:microsoft-dynamics-nav/reports/Standard_Sales_Quote/1304/'" w:xpath="/ns0:NavWordReportXmlPart[1]/ns0:Header[1]/ns0:ShipmentMethodDescription[1]" w:storeItemID="{48D95FEC-B455-4CA7-BA04-5C230D0B37CF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="0053254F" w:rsidRPr="00245B0E" w:rsidRDefault="0053254F" w:rsidP="00302B81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id w:val="-230227777"/>
            <w:placeholder>
              <w:docPart w:val="DefaultPlaceholder_-1854013440"/>
            </w:placeholder>
            <w:dataBinding w:prefixMappings="xmlns:ns0='urn:microsoft-dynamics-nav/reports/Standard_Sales_Quote/1304/' " w:xpath="/ns0:NavWordReportXmlPart[1]/ns0:Header[1]/ns0:ORBShipping_Agent_Code[1]" w:storeItemID="{48D95FEC-B455-4CA7-BA04-5C230D0B37CF}"/>
            <w:text/>
          </w:sdtPr>
          <w:sdtContent>
            <w:tc>
              <w:tcPr>
                <w:tcW w:w="1250" w:type="pct"/>
              </w:tcPr>
              <w:p w:rsidR="0053254F" w:rsidRDefault="0053254F" w:rsidP="00302B81">
                <w:pPr>
                  <w:rPr>
                    <w:lang w:val="da-DK"/>
                  </w:rPr>
                </w:pPr>
                <w:proofErr w:type="spellStart"/>
                <w:r>
                  <w:t>ORBShipping_Agent_Code</w:t>
                </w:r>
                <w:proofErr w:type="spellEnd"/>
              </w:p>
            </w:tc>
          </w:sdtContent>
        </w:sdt>
      </w:tr>
      <w:tr w:rsidR="0053254F" w:rsidRPr="00245B0E" w:rsidTr="00855ED6">
        <w:trPr>
          <w:trHeight w:val="314"/>
        </w:trPr>
        <w:sdt>
          <w:sdtPr>
            <w:id w:val="-395505698"/>
            <w:placeholder>
              <w:docPart w:val="DefaultPlaceholder_-1854013440"/>
            </w:placeholder>
            <w:dataBinding w:prefixMappings="xmlns:ns0='urn:microsoft-dynamics-nav/reports/Standard_Sales_Quote/1304/' " w:xpath="/ns0:NavWordReportXmlPart[1]/ns0:Header[1]/ns0:ORBShippingAgentServiceCode_Lbl[1]" w:storeItemID="{48D95FEC-B455-4CA7-BA04-5C230D0B37CF}"/>
            <w:text/>
          </w:sdtPr>
          <w:sdtContent>
            <w:tc>
              <w:tcPr>
                <w:tcW w:w="1249" w:type="pct"/>
              </w:tcPr>
              <w:p w:rsidR="0053254F" w:rsidRDefault="0053254F" w:rsidP="00855ED6">
                <w:pPr>
                  <w:pStyle w:val="Heading1"/>
                </w:pPr>
                <w:proofErr w:type="spellStart"/>
                <w:r w:rsidRPr="0053254F">
                  <w:t>ORBShippingAgentServiceCode_Lbl</w:t>
                </w:r>
                <w:proofErr w:type="spellEnd"/>
              </w:p>
            </w:tc>
          </w:sdtContent>
        </w:sdt>
        <w:tc>
          <w:tcPr>
            <w:tcW w:w="1250" w:type="pct"/>
          </w:tcPr>
          <w:p w:rsidR="0053254F" w:rsidRDefault="0053254F" w:rsidP="00302B81"/>
        </w:tc>
        <w:tc>
          <w:tcPr>
            <w:tcW w:w="1250" w:type="pct"/>
            <w:tcMar>
              <w:right w:w="0" w:type="dxa"/>
            </w:tcMar>
          </w:tcPr>
          <w:p w:rsidR="0053254F" w:rsidRDefault="0053254F" w:rsidP="00302B81">
            <w:pPr>
              <w:rPr>
                <w:lang w:val="da-DK"/>
              </w:rPr>
            </w:pPr>
          </w:p>
        </w:tc>
        <w:tc>
          <w:tcPr>
            <w:tcW w:w="1250" w:type="pct"/>
          </w:tcPr>
          <w:p w:rsidR="0053254F" w:rsidRDefault="0053254F" w:rsidP="00302B81">
            <w:pPr>
              <w:rPr>
                <w:lang w:val="da-DK"/>
              </w:rPr>
            </w:pPr>
          </w:p>
        </w:tc>
      </w:tr>
      <w:tr w:rsidR="0053254F" w:rsidRPr="00245B0E" w:rsidTr="00855ED6">
        <w:sdt>
          <w:sdtPr>
            <w:id w:val="268819109"/>
            <w:placeholder>
              <w:docPart w:val="DefaultPlaceholder_-1854013440"/>
            </w:placeholder>
            <w:dataBinding w:prefixMappings="xmlns:ns0='urn:microsoft-dynamics-nav/reports/Standard_Sales_Quote/1304/' " w:xpath="/ns0:NavWordReportXmlPart[1]/ns0:Header[1]/ns0:ORBShipping_Agent_Service_Code[1]" w:storeItemID="{48D95FEC-B455-4CA7-BA04-5C230D0B37CF}"/>
            <w:text/>
          </w:sdtPr>
          <w:sdtContent>
            <w:tc>
              <w:tcPr>
                <w:tcW w:w="1249" w:type="pct"/>
              </w:tcPr>
              <w:p w:rsidR="0053254F" w:rsidRDefault="0053254F" w:rsidP="00302B81">
                <w:proofErr w:type="spellStart"/>
                <w:r>
                  <w:t>ORBShipping_Agent_Service_Code</w:t>
                </w:r>
                <w:proofErr w:type="spellEnd"/>
              </w:p>
            </w:tc>
          </w:sdtContent>
        </w:sdt>
        <w:tc>
          <w:tcPr>
            <w:tcW w:w="1250" w:type="pct"/>
          </w:tcPr>
          <w:p w:rsidR="0053254F" w:rsidRDefault="0053254F" w:rsidP="00302B81"/>
        </w:tc>
        <w:tc>
          <w:tcPr>
            <w:tcW w:w="1250" w:type="pct"/>
            <w:tcMar>
              <w:right w:w="0" w:type="dxa"/>
            </w:tcMar>
          </w:tcPr>
          <w:p w:rsidR="0053254F" w:rsidRDefault="0053254F" w:rsidP="00302B81">
            <w:pPr>
              <w:rPr>
                <w:lang w:val="da-DK"/>
              </w:rPr>
            </w:pPr>
          </w:p>
        </w:tc>
        <w:tc>
          <w:tcPr>
            <w:tcW w:w="1250" w:type="pct"/>
          </w:tcPr>
          <w:p w:rsidR="0053254F" w:rsidRDefault="0053254F" w:rsidP="00302B81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Quote/1304"/>
        <w:id w:val="1295177925"/>
        <w15:dataBinding w:prefixMappings="xmlns:ns0='urn:microsoft-dynamics-nav/reports/Standard_Sales_Quote/1304/' " w:xpath="/ns0:NavWordReportXmlPart[1]/ns0:Header[1]/ns0:WorkDescriptionLines" w:storeItemID="{48D95FEC-B455-4CA7-BA04-5C230D0B37CF}"/>
        <w15:repeatingSection/>
      </w:sdtPr>
      <w:sdtEndPr/>
      <w:sdtContent>
        <w:sdt>
          <w:sdtPr>
            <w:id w:val="-756437593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695206094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48D95FEC-B455-4CA7-BA04-5C230D0B37CF}"/>
                <w:text/>
              </w:sdtPr>
              <w:sdtEndPr/>
              <w:sdtContent>
                <w:p w:rsidR="005C273C" w:rsidRDefault="00714AA7" w:rsidP="0053254F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="00714AA7" w:rsidRPr="000D5A6D" w:rsidRDefault="00714AA7" w:rsidP="005C273C">
      <w:pPr>
        <w:pStyle w:val="NoSpacing"/>
      </w:pPr>
    </w:p>
    <w:tbl>
      <w:tblPr>
        <w:tblStyle w:val="TableGrid"/>
        <w:tblW w:w="49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5"/>
        <w:gridCol w:w="3087"/>
        <w:gridCol w:w="926"/>
        <w:gridCol w:w="845"/>
        <w:gridCol w:w="1438"/>
        <w:gridCol w:w="758"/>
        <w:gridCol w:w="594"/>
        <w:gridCol w:w="1858"/>
      </w:tblGrid>
      <w:tr w:rsidR="00EF1B44" w:rsidRPr="00543913" w:rsidTr="00851ED5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AB0643A31F4E41EDB04ED049E0950BBF"/>
            </w:placeholder>
            <w:dataBinding w:prefixMappings="xmlns:ns0='urn:microsoft-dynamics-nav/reports/Standard_Sales_Quote/1304/'" w:xpath="/ns0:NavWordReportXmlPart[1]/ns0:Header[1]/ns0:Line[1]/ns0:ItemNo_Line_Lbl[1]" w:storeItemID="{48D95FEC-B455-4CA7-BA04-5C230D0B37CF}"/>
            <w:text/>
          </w:sdtPr>
          <w:sdtEndPr/>
          <w:sdtContent>
            <w:tc>
              <w:tcPr>
                <w:tcW w:w="995" w:type="dxa"/>
                <w:tcBorders>
                  <w:bottom w:val="single" w:sz="4" w:space="0" w:color="auto"/>
                </w:tcBorders>
                <w:vAlign w:val="bottom"/>
              </w:tcPr>
              <w:p w:rsidR="00EF1B44" w:rsidRPr="00543913" w:rsidRDefault="00EF1B44" w:rsidP="00DB757F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AB0643A31F4E41EDB04ED049E0950BBF"/>
            </w:placeholder>
            <w:dataBinding w:prefixMappings="xmlns:ns0='urn:microsoft-dynamics-nav/reports/Standard_Sales_Quote/1304/'" w:xpath="/ns0:NavWordReportXmlPart[1]/ns0:Header[1]/ns0:Line[1]/ns0:Description_Line_Lbl[1]" w:storeItemID="{48D95FEC-B455-4CA7-BA04-5C230D0B37CF}"/>
            <w:text/>
          </w:sdtPr>
          <w:sdtEndPr/>
          <w:sdtContent>
            <w:tc>
              <w:tcPr>
                <w:tcW w:w="3087" w:type="dxa"/>
                <w:tcBorders>
                  <w:bottom w:val="single" w:sz="4" w:space="0" w:color="auto"/>
                </w:tcBorders>
                <w:vAlign w:val="bottom"/>
              </w:tcPr>
              <w:p w:rsidR="00EF1B44" w:rsidRPr="00543913" w:rsidRDefault="00EF1B44" w:rsidP="00DB757F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AB0643A31F4E41EDB04ED049E0950BBF"/>
            </w:placeholder>
            <w:dataBinding w:prefixMappings="xmlns:ns0='urn:microsoft-dynamics-nav/reports/Standard_Sales_Quote/1304/'" w:xpath="/ns0:NavWordReportXmlPart[1]/ns0:Header[1]/ns0:Line[1]/ns0:Quantity_Line_Lbl[1]" w:storeItemID="{48D95FEC-B455-4CA7-BA04-5C230D0B37CF}"/>
            <w:text/>
          </w:sdtPr>
          <w:sdtEndPr/>
          <w:sdtContent>
            <w:tc>
              <w:tcPr>
                <w:tcW w:w="926" w:type="dxa"/>
                <w:tcBorders>
                  <w:bottom w:val="single" w:sz="4" w:space="0" w:color="auto"/>
                </w:tcBorders>
                <w:vAlign w:val="bottom"/>
              </w:tcPr>
              <w:p w:rsidR="00EF1B44" w:rsidRPr="00543913" w:rsidRDefault="00EF1B44" w:rsidP="00DB757F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sdt>
          <w:sdtPr>
            <w:alias w:val="#Nav: /Header/Line/Unit_Lbl"/>
            <w:tag w:val="#Nav: Standard_Sales_Quote/1304"/>
            <w:id w:val="-1607113691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Line[1]/ns0:Unit_Lbl[1]" w:storeItemID="{48D95FEC-B455-4CA7-BA04-5C230D0B37CF}"/>
            <w:text/>
          </w:sdtPr>
          <w:sdtEndPr/>
          <w:sdtContent>
            <w:tc>
              <w:tcPr>
                <w:tcW w:w="845" w:type="dxa"/>
                <w:tcBorders>
                  <w:bottom w:val="single" w:sz="4" w:space="0" w:color="auto"/>
                </w:tcBorders>
                <w:vAlign w:val="bottom"/>
              </w:tcPr>
              <w:p w:rsidR="00EF1B44" w:rsidRPr="00543913" w:rsidRDefault="00762A5F" w:rsidP="00DB757F">
                <w:pPr>
                  <w:pStyle w:val="Heading1"/>
                  <w:outlineLvl w:val="0"/>
                </w:pPr>
                <w:proofErr w:type="spellStart"/>
                <w:r>
                  <w:t>Unit_Lbl</w:t>
                </w:r>
                <w:proofErr w:type="spellEnd"/>
              </w:p>
            </w:tc>
          </w:sdtContent>
        </w:sdt>
        <w:sdt>
          <w:sdtPr>
            <w:alias w:val="#Nav: /Header/Line/UnitPrice_Lbl2"/>
            <w:tag w:val="#Nav: Standard_Sales_Quote/1304"/>
            <w:id w:val="1156182493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Line[1]/ns0:UnitPrice_Lbl2[1]" w:storeItemID="{48D95FEC-B455-4CA7-BA04-5C230D0B37CF}"/>
            <w:text/>
          </w:sdtPr>
          <w:sdtEndPr/>
          <w:sdtContent>
            <w:tc>
              <w:tcPr>
                <w:tcW w:w="1438" w:type="dxa"/>
                <w:tcBorders>
                  <w:bottom w:val="single" w:sz="4" w:space="0" w:color="auto"/>
                </w:tcBorders>
                <w:vAlign w:val="bottom"/>
              </w:tcPr>
              <w:p w:rsidR="00EF1B44" w:rsidRPr="00543913" w:rsidRDefault="00762A5F" w:rsidP="00DB757F">
                <w:pPr>
                  <w:pStyle w:val="Heading1"/>
                  <w:jc w:val="right"/>
                  <w:outlineLvl w:val="0"/>
                </w:pPr>
                <w:r>
                  <w:t>UnitPrice_Lbl2</w:t>
                </w:r>
              </w:p>
            </w:tc>
          </w:sdtContent>
        </w:sdt>
        <w:tc>
          <w:tcPr>
            <w:tcW w:w="758" w:type="dxa"/>
            <w:tcBorders>
              <w:bottom w:val="single" w:sz="4" w:space="0" w:color="auto"/>
            </w:tcBorders>
            <w:vAlign w:val="bottom"/>
          </w:tcPr>
          <w:p w:rsidR="00EF1B44" w:rsidRPr="00543913" w:rsidRDefault="00EF1B44" w:rsidP="00DB757F">
            <w:pPr>
              <w:pStyle w:val="Heading1"/>
              <w:outlineLvl w:val="0"/>
            </w:pPr>
          </w:p>
        </w:tc>
        <w:sdt>
          <w:sdtPr>
            <w:alias w:val="#Nav: /Header/Line/LineAmount_Lbl"/>
            <w:tag w:val="#Nav: Standard_Sales_Quote/1304"/>
            <w:id w:val="127679519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Line[1]/ns0:LineAmount_Lbl[1]" w:storeItemID="{48D95FEC-B455-4CA7-BA04-5C230D0B37CF}"/>
            <w:text/>
          </w:sdtPr>
          <w:sdtEndPr/>
          <w:sdtContent>
            <w:tc>
              <w:tcPr>
                <w:tcW w:w="2452" w:type="dxa"/>
                <w:gridSpan w:val="2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:rsidR="00EF1B44" w:rsidRPr="00543913" w:rsidRDefault="00762A5F" w:rsidP="00DB757F">
                <w:pPr>
                  <w:pStyle w:val="Heading1"/>
                  <w:jc w:val="right"/>
                  <w:outlineLvl w:val="0"/>
                </w:pPr>
                <w:proofErr w:type="spellStart"/>
                <w:r>
                  <w:t>LineAmount_Lbl</w:t>
                </w:r>
                <w:proofErr w:type="spellEnd"/>
              </w:p>
            </w:tc>
          </w:sdtContent>
        </w:sdt>
      </w:tr>
      <w:tr w:rsidR="005C273C" w:rsidRPr="005C273C" w:rsidTr="00851ED5">
        <w:trPr>
          <w:cantSplit/>
          <w:trHeight w:val="182"/>
        </w:trPr>
        <w:tc>
          <w:tcPr>
            <w:tcW w:w="995" w:type="dxa"/>
            <w:tcBorders>
              <w:top w:val="single" w:sz="4" w:space="0" w:color="auto"/>
            </w:tcBorders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3087" w:type="dxa"/>
            <w:tcBorders>
              <w:top w:val="single" w:sz="4" w:space="0" w:color="auto"/>
            </w:tcBorders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845" w:type="dxa"/>
            <w:tcBorders>
              <w:top w:val="single" w:sz="4" w:space="0" w:color="auto"/>
            </w:tcBorders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1438" w:type="dxa"/>
            <w:tcBorders>
              <w:top w:val="single" w:sz="4" w:space="0" w:color="auto"/>
            </w:tcBorders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758" w:type="dxa"/>
            <w:tcBorders>
              <w:top w:val="single" w:sz="4" w:space="0" w:color="auto"/>
            </w:tcBorders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594" w:type="dxa"/>
            <w:tcBorders>
              <w:top w:val="single" w:sz="4" w:space="0" w:color="auto"/>
            </w:tcBorders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1858" w:type="dxa"/>
            <w:tcBorders>
              <w:top w:val="single" w:sz="4" w:space="0" w:color="auto"/>
            </w:tcBorders>
            <w:tcMar>
              <w:right w:w="0" w:type="dxa"/>
            </w:tcMar>
          </w:tcPr>
          <w:p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48D95FEC-B455-4CA7-BA04-5C230D0B37CF}"/>
          <w15:repeatingSection/>
        </w:sdtPr>
        <w:sdtEndPr/>
        <w:sdtContent>
          <w:sdt>
            <w:sdtPr>
              <w:id w:val="872800820"/>
              <w:placeholder>
                <w:docPart w:val="AFF69054740147C98D185A1933D142E9"/>
              </w:placeholder>
              <w15:repeatingSectionItem/>
            </w:sdtPr>
            <w:sdtEndPr/>
            <w:sdtContent>
              <w:tr w:rsidR="00EF1B44" w:rsidRPr="005C273C" w:rsidTr="00851ED5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91EF048CE72A4CC8979DB6F4879A6C8B"/>
                    </w:placeholder>
                    <w:dataBinding w:prefixMappings="xmlns:ns0='urn:microsoft-dynamics-nav/reports/Standard_Sales_Quote/1304/'" w:xpath="/ns0:NavWordReportXmlPart[1]/ns0:Header[1]/ns0:Line[1]/ns0:ItemNo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995" w:type="dxa"/>
                      </w:tcPr>
                      <w:p w:rsidR="00EF1B44" w:rsidRPr="005C273C" w:rsidRDefault="00EF1B44" w:rsidP="0053254F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A7BFB2C2B5654D6DB516EAB5527E7795"/>
                    </w:placeholder>
                    <w:dataBinding w:prefixMappings="xmlns:ns0='urn:microsoft-dynamics-nav/reports/Standard_Sales_Quote/1304/'" w:xpath="/ns0:NavWordReportXmlPart[1]/ns0:Header[1]/ns0:Line[1]/ns0:Description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3087" w:type="dxa"/>
                      </w:tcPr>
                      <w:p w:rsidR="00EF1B44" w:rsidRPr="005C273C" w:rsidRDefault="00EF1B44" w:rsidP="0053254F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26" w:type="dxa"/>
                  </w:tcPr>
                  <w:p w:rsidR="00EF1B44" w:rsidRPr="005C273C" w:rsidRDefault="00143E09" w:rsidP="00762A5F">
                    <w:pPr>
                      <w:jc w:val="center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2C82997EE3034D36ACDEC995426E1077"/>
                        </w:placeholder>
                        <w:dataBinding w:prefixMappings="xmlns:ns0='urn:microsoft-dynamics-nav/reports/Standard_Sales_Quote/1304/'" w:xpath="/ns0:NavWordReportXmlPart[1]/ns0:Header[1]/ns0:Line[1]/ns0:Quantity_Line[1]" w:storeItemID="{48D95FEC-B455-4CA7-BA04-5C230D0B37CF}"/>
                        <w:text/>
                      </w:sdtPr>
                      <w:sdtEndPr/>
                      <w:sdtContent>
                        <w:proofErr w:type="spellStart"/>
                        <w:r w:rsidR="00EF1B44" w:rsidRPr="005C273C">
                          <w:t>Quantity_Line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CAFF5C6BD83A49EEAB8F9D4367CD8BC9"/>
                    </w:placeholder>
                    <w:dataBinding w:prefixMappings="xmlns:ns0='urn:microsoft-dynamics-nav/reports/Standard_Sales_Quote/1304/'" w:xpath="/ns0:NavWordReportXmlPart[1]/ns0:Header[1]/ns0:Line[1]/ns0:UnitOfMeasur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845" w:type="dxa"/>
                      </w:tcPr>
                      <w:p w:rsidR="00EF1B44" w:rsidRPr="005C273C" w:rsidRDefault="00EF1B44" w:rsidP="0053254F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DE1CBCC2D8384C47908DC39312753207"/>
                    </w:placeholder>
                    <w:dataBinding w:prefixMappings="xmlns:ns0='urn:microsoft-dynamics-nav/reports/Standard_Sales_Quote/1304/'" w:xpath="/ns0:NavWordReportXmlPart[1]/ns0:Header[1]/ns0:Line[1]/ns0:UnitPric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438" w:type="dxa"/>
                      </w:tcPr>
                      <w:p w:rsidR="00EF1B44" w:rsidRPr="005C273C" w:rsidRDefault="00EF1B44" w:rsidP="0053254F">
                        <w:pPr>
                          <w:pStyle w:val="LineAmountForma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58" w:type="dxa"/>
                  </w:tcPr>
                  <w:p w:rsidR="00EF1B44" w:rsidRPr="005C273C" w:rsidRDefault="00EF1B44" w:rsidP="00762A5F">
                    <w:pPr>
                      <w:pStyle w:val="LineAmountFormat"/>
                    </w:pPr>
                  </w:p>
                </w:tc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58C4815708B14312BEE9B2BFF34A2570"/>
                    </w:placeholder>
                    <w:dataBinding w:prefixMappings="xmlns:ns0='urn:microsoft-dynamics-nav/reports/Standard_Sales_Quote/1304/'" w:xpath="/ns0:NavWordReportXmlPart[1]/ns0:Header[1]/ns0:Line[1]/ns0:LineAmount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2452" w:type="dxa"/>
                        <w:gridSpan w:val="2"/>
                        <w:tcMar>
                          <w:right w:w="0" w:type="dxa"/>
                        </w:tcMar>
                      </w:tcPr>
                      <w:p w:rsidR="00EF1B44" w:rsidRPr="005C273C" w:rsidRDefault="00EF1B44" w:rsidP="0053254F">
                        <w:pPr>
                          <w:pStyle w:val="LineAmountFormat"/>
                        </w:pPr>
                        <w:proofErr w:type="spellStart"/>
                        <w:r w:rsidRPr="008F691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:rsidTr="00851ED5">
        <w:trPr>
          <w:cantSplit/>
          <w:trHeight w:val="227"/>
        </w:trPr>
        <w:tc>
          <w:tcPr>
            <w:tcW w:w="995" w:type="dxa"/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3087" w:type="dxa"/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926" w:type="dxa"/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845" w:type="dxa"/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1438" w:type="dxa"/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758" w:type="dxa"/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594" w:type="dxa"/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1858" w:type="dxa"/>
            <w:tcMar>
              <w:right w:w="0" w:type="dxa"/>
            </w:tcMar>
          </w:tcPr>
          <w:p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-440834831"/>
          <w15:dataBinding w:prefixMappings="xmlns:ns0='urn:microsoft-dynamics-nav/reports/Standard_Sales_Quote/1304/' " w:xpath="/ns0:NavWordReportXmlPart[1]/ns0:Header[1]/ns0:ReportTotalsLine" w:storeItemID="{48D95FEC-B455-4CA7-BA04-5C230D0B37CF}"/>
          <w15:repeatingSection/>
        </w:sdtPr>
        <w:sdtEndPr/>
        <w:sdtContent>
          <w:sdt>
            <w:sdtPr>
              <w:id w:val="265822154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5C273C" w:rsidRPr="005C273C" w:rsidTr="00851ED5">
                <w:trPr>
                  <w:cantSplit/>
                  <w:trHeight w:val="113"/>
                </w:trPr>
                <w:tc>
                  <w:tcPr>
                    <w:tcW w:w="995" w:type="dxa"/>
                  </w:tcPr>
                  <w:p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3087" w:type="dxa"/>
                  </w:tcPr>
                  <w:p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926" w:type="dxa"/>
                  </w:tcPr>
                  <w:p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45" w:type="dxa"/>
                  </w:tcPr>
                  <w:p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-1742629688"/>
                    <w:placeholder>
                      <w:docPart w:val="DefaultPlaceholder_-1854013440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2790" w:type="dxa"/>
                        <w:gridSpan w:val="3"/>
                      </w:tcPr>
                      <w:p w:rsidR="005C273C" w:rsidRPr="005C273C" w:rsidRDefault="00532764" w:rsidP="0053254F">
                        <w:pPr>
                          <w:pStyle w:val="NoSpacing"/>
                        </w:pPr>
                        <w:proofErr w:type="spellStart"/>
                        <w: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-594319957"/>
                    <w:placeholder>
                      <w:docPart w:val="DefaultPlaceholder_-1854013440"/>
                    </w:placeholder>
                    <w15:dataBinding w:prefixMappings="xmlns:ns0='urn:microsoft-dynamics-nav/reports/Standard_Sales_Quote/1304/' " w:xpath="/ns0:NavWordReportXmlPart[1]/ns0:Header[1]/ns0:ReportTotalsLine[1]/ns0:Amount_ReportTotalsLine[1]" w:storeItemID="{48D95FEC-B455-4CA7-BA04-5C230D0B37CF}"/>
                  </w:sdtPr>
                  <w:sdtEndPr/>
                  <w:sdtContent>
                    <w:tc>
                      <w:tcPr>
                        <w:tcW w:w="1858" w:type="dxa"/>
                        <w:tcMar>
                          <w:right w:w="0" w:type="dxa"/>
                        </w:tcMar>
                      </w:tcPr>
                      <w:p w:rsidR="005C273C" w:rsidRPr="005C273C" w:rsidRDefault="0053254F" w:rsidP="0053254F">
                        <w:pPr>
                          <w:pStyle w:val="NoSpacing"/>
                        </w:pPr>
                        <w:proofErr w:type="spellStart"/>
                        <w: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32764" w:rsidRPr="005C273C" w:rsidTr="00851ED5">
        <w:trPr>
          <w:cantSplit/>
          <w:trHeight w:val="227"/>
        </w:trPr>
        <w:tc>
          <w:tcPr>
            <w:tcW w:w="995" w:type="dxa"/>
          </w:tcPr>
          <w:p w:rsidR="00532764" w:rsidRPr="005C273C" w:rsidRDefault="00532764" w:rsidP="005C273C">
            <w:pPr>
              <w:pStyle w:val="NoSpacing"/>
            </w:pPr>
          </w:p>
        </w:tc>
        <w:tc>
          <w:tcPr>
            <w:tcW w:w="3087" w:type="dxa"/>
          </w:tcPr>
          <w:p w:rsidR="00532764" w:rsidRPr="005C273C" w:rsidRDefault="00532764" w:rsidP="005C273C">
            <w:pPr>
              <w:pStyle w:val="NoSpacing"/>
            </w:pPr>
          </w:p>
        </w:tc>
        <w:tc>
          <w:tcPr>
            <w:tcW w:w="926" w:type="dxa"/>
          </w:tcPr>
          <w:p w:rsidR="00532764" w:rsidRPr="005C273C" w:rsidRDefault="00532764" w:rsidP="005C273C">
            <w:pPr>
              <w:pStyle w:val="NoSpacing"/>
            </w:pPr>
          </w:p>
        </w:tc>
        <w:tc>
          <w:tcPr>
            <w:tcW w:w="845" w:type="dxa"/>
          </w:tcPr>
          <w:p w:rsidR="00532764" w:rsidRPr="005C273C" w:rsidRDefault="00532764" w:rsidP="005C273C">
            <w:pPr>
              <w:pStyle w:val="NoSpacing"/>
            </w:pP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</w:tcPr>
          <w:p w:rsidR="00532764" w:rsidRDefault="00532764" w:rsidP="00382070">
            <w:pPr>
              <w:pStyle w:val="NoSpacing"/>
              <w:jc w:val="right"/>
              <w:rPr>
                <w:rStyle w:val="Strong"/>
              </w:rPr>
            </w:pPr>
          </w:p>
        </w:tc>
        <w:tc>
          <w:tcPr>
            <w:tcW w:w="1858" w:type="dxa"/>
            <w:tcBorders>
              <w:bottom w:val="single" w:sz="4" w:space="0" w:color="auto"/>
            </w:tcBorders>
            <w:tcMar>
              <w:right w:w="0" w:type="dxa"/>
            </w:tcMar>
          </w:tcPr>
          <w:p w:rsidR="00532764" w:rsidRDefault="00532764" w:rsidP="005C273C">
            <w:pPr>
              <w:pStyle w:val="NoSpacing"/>
              <w:jc w:val="right"/>
              <w:rPr>
                <w:rStyle w:val="Strong"/>
              </w:rPr>
            </w:pPr>
          </w:p>
        </w:tc>
      </w:tr>
      <w:tr w:rsidR="005C273C" w:rsidRPr="005C273C" w:rsidTr="00851ED5">
        <w:trPr>
          <w:cantSplit/>
          <w:trHeight w:val="227"/>
        </w:trPr>
        <w:tc>
          <w:tcPr>
            <w:tcW w:w="995" w:type="dxa"/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3087" w:type="dxa"/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926" w:type="dxa"/>
          </w:tcPr>
          <w:p w:rsidR="005C273C" w:rsidRPr="005C273C" w:rsidRDefault="005C273C" w:rsidP="005C273C">
            <w:pPr>
              <w:pStyle w:val="NoSpacing"/>
            </w:pPr>
          </w:p>
        </w:tc>
        <w:tc>
          <w:tcPr>
            <w:tcW w:w="845" w:type="dxa"/>
          </w:tcPr>
          <w:p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Text"/>
            <w:tag w:val="#Nav: Standard_Sales_Quote/1304"/>
            <w:id w:val="67916672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Totals[1]/ns0:TotalText[1]" w:storeItemID="{48D95FEC-B455-4CA7-BA04-5C230D0B37CF}"/>
            <w:text/>
          </w:sdtPr>
          <w:sdtEndPr>
            <w:rPr>
              <w:rStyle w:val="Strong"/>
            </w:rPr>
          </w:sdtEndPr>
          <w:sdtContent>
            <w:tc>
              <w:tcPr>
                <w:tcW w:w="2790" w:type="dxa"/>
                <w:gridSpan w:val="3"/>
                <w:tcBorders>
                  <w:bottom w:val="single" w:sz="4" w:space="0" w:color="auto"/>
                </w:tcBorders>
              </w:tcPr>
              <w:p w:rsidR="005C273C" w:rsidRPr="005C273C" w:rsidRDefault="00EF1B44" w:rsidP="00382070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48D95FEC-B455-4CA7-BA04-5C230D0B37CF}"/>
            <w:text/>
          </w:sdtPr>
          <w:sdtEndPr>
            <w:rPr>
              <w:rStyle w:val="Strong"/>
            </w:rPr>
          </w:sdtEndPr>
          <w:sdtContent>
            <w:tc>
              <w:tcPr>
                <w:tcW w:w="1858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2070"/>
      </w:tblGrid>
      <w:tr w:rsidR="00851ED5" w:rsidTr="00851ED5">
        <w:trPr>
          <w:cantSplit/>
        </w:trPr>
        <w:sdt>
          <w:sdtPr>
            <w:alias w:val="#Nav: /Header/Totals/AmountSubjectToSalesTaxLbl"/>
            <w:tag w:val="#Nav: Standard_Sales_Quote/1304"/>
            <w:id w:val="-822341908"/>
            <w:placeholder>
              <w:docPart w:val="E15EA92807B44E56B6B5A20EC50EBFC4"/>
            </w:placeholder>
            <w:dataBinding w:prefixMappings="xmlns:ns0='urn:microsoft-dynamics-nav/reports/Standard_Sales_Quote/1304/'" w:xpath="/ns0:NavWordReportXmlPart[1]/ns0:Header[1]/ns0:Totals[1]/ns0:AmountSubjectToSalesTaxLbl[1]" w:storeItemID="{48D95FEC-B455-4CA7-BA04-5C230D0B37CF}"/>
            <w:text/>
          </w:sdtPr>
          <w:sdtEndPr/>
          <w:sdtContent>
            <w:tc>
              <w:tcPr>
                <w:tcW w:w="3150" w:type="dxa"/>
                <w:tcMar>
                  <w:top w:w="0" w:type="dxa"/>
                  <w:left w:w="115" w:type="dxa"/>
                  <w:bottom w:w="0" w:type="dxa"/>
                  <w:right w:w="115" w:type="dxa"/>
                </w:tcMar>
                <w:hideMark/>
              </w:tcPr>
              <w:p w:rsidR="00851ED5" w:rsidRDefault="00851ED5" w:rsidP="00851ED5">
                <w:pPr>
                  <w:pStyle w:val="NoSpacing"/>
                </w:pPr>
                <w:proofErr w:type="spellStart"/>
                <w:r>
                  <w:t>AmountSubjectToSalesTaxLbl</w:t>
                </w:r>
                <w:proofErr w:type="spellEnd"/>
              </w:p>
            </w:tc>
          </w:sdtContent>
        </w:sdt>
        <w:sdt>
          <w:sdtPr>
            <w:alias w:val="#Nav: /Header/Totals/AmountSubjectToSalesTax"/>
            <w:tag w:val="#Nav: Standard_Sales_Quote/1304"/>
            <w:id w:val="-961807150"/>
            <w:placeholder>
              <w:docPart w:val="209E5B3EA5344EA29F4162DD664BEC1D"/>
            </w:placeholder>
            <w:dataBinding w:prefixMappings="xmlns:ns0='urn:microsoft-dynamics-nav/reports/Standard_Sales_Quote/1304/'" w:xpath="/ns0:NavWordReportXmlPart[1]/ns0:Header[1]/ns0:Totals[1]/ns0:AmountSubjectToSalesTax[1]" w:storeItemID="{48D95FEC-B455-4CA7-BA04-5C230D0B37CF}"/>
            <w:text/>
          </w:sdtPr>
          <w:sdtEndPr/>
          <w:sdtContent>
            <w:tc>
              <w:tcPr>
                <w:tcW w:w="2070" w:type="dxa"/>
                <w:tcMar>
                  <w:top w:w="0" w:type="dxa"/>
                  <w:left w:w="115" w:type="dxa"/>
                  <w:bottom w:w="0" w:type="dxa"/>
                  <w:right w:w="115" w:type="dxa"/>
                </w:tcMar>
                <w:hideMark/>
              </w:tcPr>
              <w:p w:rsidR="00851ED5" w:rsidRDefault="00851ED5" w:rsidP="00851ED5">
                <w:pPr>
                  <w:pStyle w:val="NoSpacing"/>
                  <w:jc w:val="right"/>
                </w:pPr>
                <w:proofErr w:type="spellStart"/>
                <w:r>
                  <w:t>AmountSubjectToSalesTax</w:t>
                </w:r>
                <w:proofErr w:type="spellEnd"/>
              </w:p>
            </w:tc>
          </w:sdtContent>
        </w:sdt>
      </w:tr>
      <w:tr w:rsidR="00851ED5" w:rsidTr="00851ED5">
        <w:trPr>
          <w:cantSplit/>
        </w:trPr>
        <w:sdt>
          <w:sdtPr>
            <w:alias w:val="#Nav: /Header/Totals/AmountExemptFromSalesTaxLbl"/>
            <w:tag w:val="#Nav: Standard_Sales_Quote/1304"/>
            <w:id w:val="-133258447"/>
            <w:placeholder>
              <w:docPart w:val="E15EA92807B44E56B6B5A20EC50EBFC4"/>
            </w:placeholder>
            <w:dataBinding w:prefixMappings="xmlns:ns0='urn:microsoft-dynamics-nav/reports/Standard_Sales_Quote/1304/'" w:xpath="/ns0:NavWordReportXmlPart[1]/ns0:Header[1]/ns0:Totals[1]/ns0:AmountExemptFromSalesTaxLbl[1]" w:storeItemID="{48D95FEC-B455-4CA7-BA04-5C230D0B37CF}"/>
            <w:text/>
          </w:sdtPr>
          <w:sdtEndPr/>
          <w:sdtContent>
            <w:tc>
              <w:tcPr>
                <w:tcW w:w="3150" w:type="dxa"/>
                <w:tcMar>
                  <w:top w:w="0" w:type="dxa"/>
                  <w:left w:w="115" w:type="dxa"/>
                  <w:bottom w:w="0" w:type="dxa"/>
                  <w:right w:w="115" w:type="dxa"/>
                </w:tcMar>
                <w:hideMark/>
              </w:tcPr>
              <w:p w:rsidR="00851ED5" w:rsidRDefault="00851ED5" w:rsidP="00851ED5">
                <w:pPr>
                  <w:pStyle w:val="NoSpacing"/>
                </w:pPr>
                <w:proofErr w:type="spellStart"/>
                <w:r>
                  <w:t>AmountExemptFromSalesTaxLbl</w:t>
                </w:r>
                <w:proofErr w:type="spellEnd"/>
              </w:p>
            </w:tc>
          </w:sdtContent>
        </w:sdt>
        <w:sdt>
          <w:sdtPr>
            <w:alias w:val="#Nav: /Header/Totals/AmountExemptFromSalesTax"/>
            <w:tag w:val="#Nav: Standard_Sales_Quote/1304"/>
            <w:id w:val="-19628359"/>
            <w:placeholder>
              <w:docPart w:val="E15EA92807B44E56B6B5A20EC50EBFC4"/>
            </w:placeholder>
            <w:dataBinding w:prefixMappings="xmlns:ns0='urn:microsoft-dynamics-nav/reports/Standard_Sales_Quote/1304/'" w:xpath="/ns0:NavWordReportXmlPart[1]/ns0:Header[1]/ns0:Totals[1]/ns0:AmountExemptFromSalesTax[1]" w:storeItemID="{48D95FEC-B455-4CA7-BA04-5C230D0B37CF}"/>
            <w:text/>
          </w:sdtPr>
          <w:sdtEndPr/>
          <w:sdtContent>
            <w:tc>
              <w:tcPr>
                <w:tcW w:w="2070" w:type="dxa"/>
                <w:tcMar>
                  <w:top w:w="0" w:type="dxa"/>
                  <w:left w:w="115" w:type="dxa"/>
                  <w:bottom w:w="0" w:type="dxa"/>
                  <w:right w:w="115" w:type="dxa"/>
                </w:tcMar>
                <w:hideMark/>
              </w:tcPr>
              <w:p w:rsidR="00851ED5" w:rsidRDefault="00851ED5" w:rsidP="00851ED5">
                <w:pPr>
                  <w:pStyle w:val="NoSpacing"/>
                  <w:jc w:val="right"/>
                </w:pPr>
                <w:proofErr w:type="spellStart"/>
                <w:r>
                  <w:t>AmountExemptFromSalesTax</w:t>
                </w:r>
                <w:proofErr w:type="spellEnd"/>
              </w:p>
            </w:tc>
          </w:sdtContent>
        </w:sdt>
      </w:tr>
    </w:tbl>
    <w:p w:rsidR="005C273C" w:rsidRDefault="005C273C" w:rsidP="00D241D5">
      <w:pPr>
        <w:keepNext/>
        <w:spacing w:after="600"/>
        <w:rPr>
          <w:sz w:val="16"/>
          <w:szCs w:val="16"/>
        </w:rPr>
      </w:pPr>
    </w:p>
    <w:p w:rsidR="00762A5F" w:rsidRDefault="00762A5F" w:rsidP="00D241D5">
      <w:pPr>
        <w:keepNext/>
        <w:spacing w:after="600"/>
        <w:rPr>
          <w:sz w:val="16"/>
          <w:szCs w:val="16"/>
        </w:rPr>
      </w:pPr>
    </w:p>
    <w:p w:rsidR="00762A5F" w:rsidRDefault="00762A5F" w:rsidP="00D241D5">
      <w:pPr>
        <w:keepNext/>
        <w:spacing w:after="600"/>
        <w:rPr>
          <w:sz w:val="16"/>
          <w:szCs w:val="16"/>
        </w:rPr>
      </w:pPr>
    </w:p>
    <w:sectPr w:rsidR="00762A5F" w:rsidSect="00672C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E09" w:rsidRDefault="00143E09" w:rsidP="00E40C63">
      <w:pPr>
        <w:spacing w:after="0"/>
      </w:pPr>
      <w:r>
        <w:separator/>
      </w:r>
    </w:p>
  </w:endnote>
  <w:endnote w:type="continuationSeparator" w:id="0">
    <w:p w:rsidR="00143E09" w:rsidRDefault="00143E09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477" w:rsidRDefault="00BC54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="00D241D5" w:rsidRPr="00982950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48D95FEC-B455-4CA7-BA04-5C230D0B37CF}"/>
            <w:text/>
          </w:sdtPr>
          <w:sdtEndPr/>
          <w:sdtContent>
            <w:p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81"/>
      <w:gridCol w:w="2548"/>
      <w:gridCol w:w="2755"/>
      <w:gridCol w:w="2755"/>
    </w:tblGrid>
    <w:tr w:rsidR="00BC5477" w:rsidRPr="005C273C" w:rsidTr="00BC5477">
      <w:trPr>
        <w:cantSplit/>
        <w:trHeight w:val="227"/>
      </w:trPr>
      <w:sdt>
        <w:sdtPr>
          <w:alias w:val="#Nav: /Header/HomePage_Lbl"/>
          <w:tag w:val="#Nav: Standard_Sales_Quote/1304"/>
          <w:id w:val="-1282405612"/>
          <w:placeholder>
            <w:docPart w:val="85E3AB4C6E33480E93C3A059FD89987C"/>
          </w:placeholder>
          <w:dataBinding w:prefixMappings="xmlns:ns0='urn:microsoft-dynamics-nav/reports/Standard_Sales_Quote/1304/'" w:xpath="/ns0:NavWordReportXmlPart[1]/ns0:Header[1]/ns0:HomePage_Lbl[1]" w:storeItemID="{48D95FEC-B455-4CA7-BA04-5C230D0B37CF}"/>
          <w:text/>
        </w:sdtPr>
        <w:sdtEndPr/>
        <w:sdtContent>
          <w:tc>
            <w:tcPr>
              <w:tcW w:w="1177" w:type="pct"/>
            </w:tcPr>
            <w:p w:rsidR="00BC5477" w:rsidRPr="005C273C" w:rsidRDefault="00BC5477" w:rsidP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85E3AB4C6E33480E93C3A059FD89987C"/>
          </w:placeholder>
          <w:dataBinding w:prefixMappings="xmlns:ns0='urn:microsoft-dynamics-nav/reports/Standard_Sales_Quote/1304/'" w:xpath="/ns0:NavWordReportXmlPart[1]/ns0:Header[1]/ns0:CompanyPhoneNo_Lbl[1]" w:storeItemID="{48D95FEC-B455-4CA7-BA04-5C230D0B37CF}"/>
          <w:text/>
        </w:sdtPr>
        <w:sdtEndPr/>
        <w:sdtContent>
          <w:tc>
            <w:tcPr>
              <w:tcW w:w="1209" w:type="pct"/>
            </w:tcPr>
            <w:p w:rsidR="00BC5477" w:rsidRPr="005C273C" w:rsidRDefault="00BC5477" w:rsidP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85E3AB4C6E33480E93C3A059FD89987C"/>
          </w:placeholder>
          <w:dataBinding w:prefixMappings="xmlns:ns0='urn:microsoft-dynamics-nav/reports/Standard_Sales_Quote/1304/'" w:xpath="/ns0:NavWordReportXmlPart[1]/ns0:Header[1]/ns0:EMail_Lbl[1]" w:storeItemID="{48D95FEC-B455-4CA7-BA04-5C230D0B37CF}"/>
          <w:text/>
        </w:sdtPr>
        <w:sdtEndPr/>
        <w:sdtContent>
          <w:tc>
            <w:tcPr>
              <w:tcW w:w="1307" w:type="pct"/>
              <w:tcMar>
                <w:right w:w="0" w:type="dxa"/>
              </w:tcMar>
            </w:tcPr>
            <w:p w:rsidR="00BC5477" w:rsidRPr="005C273C" w:rsidRDefault="00BC5477" w:rsidP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  <w:sdt>
        <w:sdtPr>
          <w:id w:val="-47388334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_Lbl[1]" w:storeItemID="{48D95FEC-B455-4CA7-BA04-5C230D0B37CF}"/>
        </w:sdtPr>
        <w:sdtEndPr/>
        <w:sdtContent>
          <w:tc>
            <w:tcPr>
              <w:tcW w:w="1307" w:type="pct"/>
            </w:tcPr>
            <w:p w:rsidR="00BC5477" w:rsidRDefault="0053254F" w:rsidP="005C273C">
              <w:pPr>
                <w:pStyle w:val="Heading2"/>
                <w:outlineLvl w:val="1"/>
              </w:pPr>
              <w:proofErr w:type="spellStart"/>
              <w:r>
                <w:t>CompanyVATRegNo_Lbl</w:t>
              </w:r>
              <w:proofErr w:type="spellEnd"/>
            </w:p>
          </w:tc>
        </w:sdtContent>
      </w:sdt>
    </w:tr>
    <w:tr w:rsidR="00BC5477" w:rsidRPr="00543913" w:rsidTr="00BC5477">
      <w:trPr>
        <w:cantSplit/>
        <w:trHeight w:val="227"/>
      </w:trPr>
      <w:sdt>
        <w:sdtPr>
          <w:alias w:val="#Nav: /Header/CompanyHomePage"/>
          <w:tag w:val="#Nav: Standard_Sales_Quote/1304"/>
          <w:id w:val="1099912146"/>
          <w:placeholder>
            <w:docPart w:val="85E3AB4C6E33480E93C3A059FD89987C"/>
          </w:placeholder>
          <w:dataBinding w:prefixMappings="xmlns:ns0='urn:microsoft-dynamics-nav/reports/Standard_Sales_Quote/1304/'" w:xpath="/ns0:NavWordReportXmlPart[1]/ns0:Header[1]/ns0:CompanyHomePage[1]" w:storeItemID="{48D95FEC-B455-4CA7-BA04-5C230D0B37CF}"/>
          <w:text/>
        </w:sdtPr>
        <w:sdtEndPr/>
        <w:sdtContent>
          <w:tc>
            <w:tcPr>
              <w:tcW w:w="1177" w:type="pct"/>
            </w:tcPr>
            <w:p w:rsidR="00BC5477" w:rsidRPr="00543913" w:rsidRDefault="00BC5477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85E3AB4C6E33480E93C3A059FD89987C"/>
          </w:placeholder>
          <w:dataBinding w:prefixMappings="xmlns:ns0='urn:microsoft-dynamics-nav/reports/Standard_Sales_Quote/1304/'" w:xpath="/ns0:NavWordReportXmlPart[1]/ns0:Header[1]/ns0:CompanyPhoneNo[1]" w:storeItemID="{48D95FEC-B455-4CA7-BA04-5C230D0B37CF}"/>
          <w:text/>
        </w:sdtPr>
        <w:sdtEndPr/>
        <w:sdtContent>
          <w:tc>
            <w:tcPr>
              <w:tcW w:w="1209" w:type="pct"/>
            </w:tcPr>
            <w:p w:rsidR="00BC5477" w:rsidRPr="00543913" w:rsidRDefault="00BC5477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85E3AB4C6E33480E93C3A059FD89987C"/>
          </w:placeholder>
          <w:dataBinding w:prefixMappings="xmlns:ns0='urn:microsoft-dynamics-nav/reports/Standard_Sales_Quote/1304/'" w:xpath="/ns0:NavWordReportXmlPart[1]/ns0:Header[1]/ns0:CompanyEMail[1]" w:storeItemID="{48D95FEC-B455-4CA7-BA04-5C230D0B37CF}"/>
          <w:text/>
        </w:sdtPr>
        <w:sdtEndPr/>
        <w:sdtContent>
          <w:tc>
            <w:tcPr>
              <w:tcW w:w="1307" w:type="pct"/>
              <w:tcMar>
                <w:right w:w="0" w:type="dxa"/>
              </w:tcMar>
            </w:tcPr>
            <w:p w:rsidR="00BC5477" w:rsidRPr="00543913" w:rsidRDefault="00BC5477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-1926103998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[1]" w:storeItemID="{48D95FEC-B455-4CA7-BA04-5C230D0B37CF}"/>
        </w:sdtPr>
        <w:sdtEndPr/>
        <w:sdtContent>
          <w:tc>
            <w:tcPr>
              <w:tcW w:w="1307" w:type="pct"/>
            </w:tcPr>
            <w:p w:rsidR="00BC5477" w:rsidRDefault="0053254F" w:rsidP="006220F3">
              <w:pPr>
                <w:pStyle w:val="NoSpacing"/>
              </w:pPr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E09" w:rsidRDefault="00143E09" w:rsidP="00E40C63">
      <w:pPr>
        <w:spacing w:after="0"/>
      </w:pPr>
      <w:r>
        <w:separator/>
      </w:r>
    </w:p>
  </w:footnote>
  <w:footnote w:type="continuationSeparator" w:id="0">
    <w:p w:rsidR="00143E09" w:rsidRDefault="00143E09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477" w:rsidRDefault="00BC54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241D5" w:rsidRPr="00D241D5" w:rsidRDefault="00143E09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48D95FEC-B455-4CA7-BA04-5C230D0B37C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48D95FEC-B455-4CA7-BA04-5C230D0B37C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="00D241D5" w:rsidRPr="004B22F6" w:rsidRDefault="00143E09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48D95FEC-B455-4CA7-BA04-5C230D0B37C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RDefault="00143E09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48D95FEC-B455-4CA7-BA04-5C230D0B37CF}"/>
              <w:text/>
            </w:sdtPr>
            <w:sdtEndPr/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851ED5">
            <w:rPr>
              <w:bCs/>
              <w:noProof/>
            </w:rPr>
            <w:t>2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851ED5">
            <w:rPr>
              <w:bCs/>
              <w:noProof/>
            </w:rPr>
            <w:t>2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="005C273C" w:rsidRPr="00E111C4" w:rsidRDefault="00143E09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48D95FEC-B455-4CA7-BA04-5C230D0B37CF}"/>
              <w:text/>
            </w:sdtPr>
            <w:sdtEndPr/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48D95FEC-B455-4CA7-BA04-5C230D0B37C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RPr="004B22F6" w:rsidRDefault="00143E09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48D95FEC-B455-4CA7-BA04-5C230D0B37C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5C273C" w:rsidRPr="004B22F6" w:rsidRDefault="00143E09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48D95FEC-B455-4CA7-BA04-5C230D0B37CF}"/>
              <w:text/>
            </w:sdtPr>
            <w:sdtEndPr/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855ED6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855ED6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RDefault="00143E09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48D95FEC-B455-4CA7-BA04-5C230D0B37CF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43E09"/>
    <w:rsid w:val="00145793"/>
    <w:rsid w:val="00151C73"/>
    <w:rsid w:val="001621D9"/>
    <w:rsid w:val="001B793C"/>
    <w:rsid w:val="001D1CE2"/>
    <w:rsid w:val="001D6807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302B81"/>
    <w:rsid w:val="00337723"/>
    <w:rsid w:val="00355E20"/>
    <w:rsid w:val="00374316"/>
    <w:rsid w:val="00375052"/>
    <w:rsid w:val="00382070"/>
    <w:rsid w:val="0038349C"/>
    <w:rsid w:val="00383D55"/>
    <w:rsid w:val="00394029"/>
    <w:rsid w:val="003A31D7"/>
    <w:rsid w:val="003A7E69"/>
    <w:rsid w:val="003B1D59"/>
    <w:rsid w:val="003D097A"/>
    <w:rsid w:val="003D120B"/>
    <w:rsid w:val="003D4B80"/>
    <w:rsid w:val="003E2178"/>
    <w:rsid w:val="003F77E2"/>
    <w:rsid w:val="0043195D"/>
    <w:rsid w:val="00487583"/>
    <w:rsid w:val="00492354"/>
    <w:rsid w:val="004A4D71"/>
    <w:rsid w:val="004B22F6"/>
    <w:rsid w:val="004B47ED"/>
    <w:rsid w:val="004B6FE5"/>
    <w:rsid w:val="004C60A5"/>
    <w:rsid w:val="004F2432"/>
    <w:rsid w:val="004F64BA"/>
    <w:rsid w:val="0051660C"/>
    <w:rsid w:val="00524FE6"/>
    <w:rsid w:val="0053254F"/>
    <w:rsid w:val="00532764"/>
    <w:rsid w:val="005421C5"/>
    <w:rsid w:val="00543913"/>
    <w:rsid w:val="00552846"/>
    <w:rsid w:val="00563DCD"/>
    <w:rsid w:val="005731CF"/>
    <w:rsid w:val="005752F1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2C91"/>
    <w:rsid w:val="00677AD5"/>
    <w:rsid w:val="0068273F"/>
    <w:rsid w:val="00683CCE"/>
    <w:rsid w:val="00684EEB"/>
    <w:rsid w:val="006907F2"/>
    <w:rsid w:val="006A1522"/>
    <w:rsid w:val="006A2A7B"/>
    <w:rsid w:val="006B071D"/>
    <w:rsid w:val="006C30D9"/>
    <w:rsid w:val="006C4581"/>
    <w:rsid w:val="006D4B90"/>
    <w:rsid w:val="006D64AE"/>
    <w:rsid w:val="006E333D"/>
    <w:rsid w:val="006F2626"/>
    <w:rsid w:val="0071439C"/>
    <w:rsid w:val="00714AA7"/>
    <w:rsid w:val="00716E24"/>
    <w:rsid w:val="00741F6B"/>
    <w:rsid w:val="007537BA"/>
    <w:rsid w:val="00760FA8"/>
    <w:rsid w:val="00762A5F"/>
    <w:rsid w:val="00765190"/>
    <w:rsid w:val="00766078"/>
    <w:rsid w:val="007773B8"/>
    <w:rsid w:val="00777ADC"/>
    <w:rsid w:val="00797305"/>
    <w:rsid w:val="007A0A2F"/>
    <w:rsid w:val="007B235B"/>
    <w:rsid w:val="007E323C"/>
    <w:rsid w:val="007E5016"/>
    <w:rsid w:val="00802B5B"/>
    <w:rsid w:val="00815D27"/>
    <w:rsid w:val="00817EE6"/>
    <w:rsid w:val="00820262"/>
    <w:rsid w:val="00836184"/>
    <w:rsid w:val="00844D12"/>
    <w:rsid w:val="00845DAF"/>
    <w:rsid w:val="00845E08"/>
    <w:rsid w:val="00851ED5"/>
    <w:rsid w:val="008533EF"/>
    <w:rsid w:val="00855ED6"/>
    <w:rsid w:val="00856BBF"/>
    <w:rsid w:val="00864FE4"/>
    <w:rsid w:val="008A60B3"/>
    <w:rsid w:val="008C3901"/>
    <w:rsid w:val="008D7475"/>
    <w:rsid w:val="008E766D"/>
    <w:rsid w:val="008F0A38"/>
    <w:rsid w:val="008F6915"/>
    <w:rsid w:val="009072D1"/>
    <w:rsid w:val="0092542A"/>
    <w:rsid w:val="00933DB5"/>
    <w:rsid w:val="00937702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1065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6A17"/>
    <w:rsid w:val="00A76F36"/>
    <w:rsid w:val="00A87D40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3B6D"/>
    <w:rsid w:val="00BC232B"/>
    <w:rsid w:val="00BC5477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CF161B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3EC0"/>
    <w:rsid w:val="00DB4B5B"/>
    <w:rsid w:val="00DC6F05"/>
    <w:rsid w:val="00DC7A7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1B44"/>
    <w:rsid w:val="00F14176"/>
    <w:rsid w:val="00F20F72"/>
    <w:rsid w:val="00F219F1"/>
    <w:rsid w:val="00F24584"/>
    <w:rsid w:val="00F36FA0"/>
    <w:rsid w:val="00F44822"/>
    <w:rsid w:val="00F66A1F"/>
    <w:rsid w:val="00F8062E"/>
    <w:rsid w:val="00F81AE9"/>
    <w:rsid w:val="00F848FB"/>
    <w:rsid w:val="00F86468"/>
    <w:rsid w:val="00FA4D66"/>
    <w:rsid w:val="00FB06A1"/>
    <w:rsid w:val="00FB3DCE"/>
    <w:rsid w:val="00FD6A00"/>
    <w:rsid w:val="00FE1868"/>
    <w:rsid w:val="00FE2946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ineAmountFormat">
    <w:name w:val="LineAmountFormat"/>
    <w:basedOn w:val="Normal"/>
    <w:link w:val="LineAmountFormatChar"/>
    <w:qFormat/>
    <w:rsid w:val="00FE2946"/>
    <w:pPr>
      <w:jc w:val="right"/>
    </w:pPr>
  </w:style>
  <w:style w:type="character" w:customStyle="1" w:styleId="LineAmountFormatChar">
    <w:name w:val="LineAmountFormat Char"/>
    <w:basedOn w:val="DefaultParagraphFont"/>
    <w:link w:val="LineAmountFormat"/>
    <w:rsid w:val="00FE2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DB3A0C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0643A31F4E41EDB04ED049E0950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0AD6A-D9AA-471B-B39E-3C5F00C749C4}"/>
      </w:docPartPr>
      <w:docPartBody>
        <w:p w:rsidR="00E35EDF" w:rsidRDefault="00DB3A0C" w:rsidP="00DB3A0C">
          <w:pPr>
            <w:pStyle w:val="AB0643A31F4E41EDB04ED049E0950B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F69054740147C98D185A1933D14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5CDE7-53AA-4CDF-8D07-DBF9C14E5481}"/>
      </w:docPartPr>
      <w:docPartBody>
        <w:p w:rsidR="00E35EDF" w:rsidRDefault="00DB3A0C" w:rsidP="00DB3A0C">
          <w:pPr>
            <w:pStyle w:val="AFF69054740147C98D185A1933D142E9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EF048CE72A4CC8979DB6F4879A6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D48D9-A889-4B5E-A78E-17A99C921BF5}"/>
      </w:docPartPr>
      <w:docPartBody>
        <w:p w:rsidR="00E35EDF" w:rsidRDefault="00DB3A0C" w:rsidP="00DB3A0C">
          <w:pPr>
            <w:pStyle w:val="91EF048CE72A4CC8979DB6F4879A6C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7BFB2C2B5654D6DB516EAB5527E7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491A9-82E8-4907-8174-49B75E05BB25}"/>
      </w:docPartPr>
      <w:docPartBody>
        <w:p w:rsidR="00E35EDF" w:rsidRDefault="00DB3A0C" w:rsidP="00DB3A0C">
          <w:pPr>
            <w:pStyle w:val="A7BFB2C2B5654D6DB516EAB5527E77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C82997EE3034D36ACDEC995426E1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BD159-B3BC-4D8B-A375-9DC1429A443E}"/>
      </w:docPartPr>
      <w:docPartBody>
        <w:p w:rsidR="00E35EDF" w:rsidRDefault="00DB3A0C" w:rsidP="00DB3A0C">
          <w:pPr>
            <w:pStyle w:val="2C82997EE3034D36ACDEC995426E10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AFF5C6BD83A49EEAB8F9D4367CD8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018C1-0298-4CFB-92F5-101EC16FBDD7}"/>
      </w:docPartPr>
      <w:docPartBody>
        <w:p w:rsidR="00E35EDF" w:rsidRDefault="00DB3A0C" w:rsidP="00DB3A0C">
          <w:pPr>
            <w:pStyle w:val="CAFF5C6BD83A49EEAB8F9D4367CD8B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1CBCC2D8384C47908DC39312753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ADD5D-D48F-4407-8DBE-578F639D7BC6}"/>
      </w:docPartPr>
      <w:docPartBody>
        <w:p w:rsidR="00E35EDF" w:rsidRDefault="00DB3A0C" w:rsidP="00DB3A0C">
          <w:pPr>
            <w:pStyle w:val="DE1CBCC2D8384C47908DC3931275320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C4815708B14312BEE9B2BFF34A2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5CBB6-416E-4506-89D2-FF527A19AC1D}"/>
      </w:docPartPr>
      <w:docPartBody>
        <w:p w:rsidR="00E35EDF" w:rsidRDefault="00DB3A0C" w:rsidP="00DB3A0C">
          <w:pPr>
            <w:pStyle w:val="58C4815708B14312BEE9B2BFF34A25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E293EDD9594FBC936AFF9AD7245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225C1-F2AD-46EE-BCB8-2E1253A25CC5}"/>
      </w:docPartPr>
      <w:docPartBody>
        <w:p w:rsidR="00BA10F6" w:rsidRDefault="008F3546" w:rsidP="008F3546">
          <w:pPr>
            <w:pStyle w:val="A0E293EDD9594FBC936AFF9AD724518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43CEA97EBE44DD86A8B52293F9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D216D-FFEB-4B6A-9276-C843DDFDD691}"/>
      </w:docPartPr>
      <w:docPartBody>
        <w:p w:rsidR="00BA10F6" w:rsidRDefault="008F3546" w:rsidP="008F3546">
          <w:pPr>
            <w:pStyle w:val="D343CEA97EBE44DD86A8B52293F94F47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4B0BC0F30941C9920CC48CAB1E3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46E3B-A032-4C26-8D1D-EF39BEB28879}"/>
      </w:docPartPr>
      <w:docPartBody>
        <w:p w:rsidR="00BA10F6" w:rsidRDefault="008F3546" w:rsidP="008F3546">
          <w:pPr>
            <w:pStyle w:val="EE4B0BC0F30941C9920CC48CAB1E373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3ABC88736BB49FDA67D4B5873EBD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0212D-C84A-4E1E-81B8-49E7141FFB95}"/>
      </w:docPartPr>
      <w:docPartBody>
        <w:p w:rsidR="00BA10F6" w:rsidRDefault="008F3546" w:rsidP="008F3546">
          <w:pPr>
            <w:pStyle w:val="23ABC88736BB49FDA67D4B5873EBD7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516351CECD4912BC25BEFA58225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D7B5F-B484-4E86-BC35-4274CC651AF2}"/>
      </w:docPartPr>
      <w:docPartBody>
        <w:p w:rsidR="00BA10F6" w:rsidRDefault="008F3546" w:rsidP="008F3546">
          <w:pPr>
            <w:pStyle w:val="80516351CECD4912BC25BEFA58225D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547F8F9463442A86D0617670054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B3720-AA30-406B-A140-866F1E87FD83}"/>
      </w:docPartPr>
      <w:docPartBody>
        <w:p w:rsidR="00BA10F6" w:rsidRDefault="008F3546" w:rsidP="008F3546">
          <w:pPr>
            <w:pStyle w:val="4B547F8F9463442A86D06176700542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F50A6971BA47688A9C5338038EA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3D526-C86C-41E3-98F8-C9D3BDD10F91}"/>
      </w:docPartPr>
      <w:docPartBody>
        <w:p w:rsidR="00BA10F6" w:rsidRDefault="008F3546" w:rsidP="008F3546">
          <w:pPr>
            <w:pStyle w:val="6FF50A6971BA47688A9C5338038EA162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743FBB9DB046CABE4627CEE051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2A10B-99AC-4927-8233-9CCF1B82DE1F}"/>
      </w:docPartPr>
      <w:docPartBody>
        <w:p w:rsidR="00BA10F6" w:rsidRDefault="008F3546" w:rsidP="008F3546">
          <w:pPr>
            <w:pStyle w:val="84743FBB9DB046CABE4627CEE051C8B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7EC89D632114001B3CD364C2E92A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251A-BC29-4F39-8373-3C7333F106B1}"/>
      </w:docPartPr>
      <w:docPartBody>
        <w:p w:rsidR="00BA10F6" w:rsidRDefault="008F3546" w:rsidP="008F3546">
          <w:pPr>
            <w:pStyle w:val="87EC89D632114001B3CD364C2E92AF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A7477A9A4041F78842A3F5E62D9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F7B3F-FF17-4D8C-A285-13801C314813}"/>
      </w:docPartPr>
      <w:docPartBody>
        <w:p w:rsidR="00BA10F6" w:rsidRDefault="008F3546" w:rsidP="008F3546">
          <w:pPr>
            <w:pStyle w:val="DEA7477A9A4041F78842A3F5E62D959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1F97DAEBDD45F7B53CA15FCB6FD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F6D8A-6179-4B03-B9EF-233ECE188C28}"/>
      </w:docPartPr>
      <w:docPartBody>
        <w:p w:rsidR="00BA10F6" w:rsidRDefault="008F3546" w:rsidP="008F3546">
          <w:pPr>
            <w:pStyle w:val="FC1F97DAEBDD45F7B53CA15FCB6FD65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71250E7C334D1CB2A2DD4FDDC04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0AD53-193B-4102-94E3-0430DB09B457}"/>
      </w:docPartPr>
      <w:docPartBody>
        <w:p w:rsidR="00BA10F6" w:rsidRDefault="008F3546" w:rsidP="008F3546">
          <w:pPr>
            <w:pStyle w:val="A871250E7C334D1CB2A2DD4FDDC04EA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DB16A91B25B4B13A5AB3496BFCBE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4C071-F32D-4438-B762-B7D0CCC2B22F}"/>
      </w:docPartPr>
      <w:docPartBody>
        <w:p w:rsidR="00BA10F6" w:rsidRDefault="008F3546" w:rsidP="008F3546">
          <w:pPr>
            <w:pStyle w:val="ADB16A91B25B4B13A5AB3496BFCBE6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929DF9584347F2AE2383802632A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396FD-427E-4687-93DB-D20D43B7FF6B}"/>
      </w:docPartPr>
      <w:docPartBody>
        <w:p w:rsidR="00BA10F6" w:rsidRDefault="008F3546" w:rsidP="008F3546">
          <w:pPr>
            <w:pStyle w:val="AF929DF9584347F2AE2383802632AD9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F497BE61D04DA08281B6C0459D8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8071D-8F3D-4A99-9F04-5AE6659F74E1}"/>
      </w:docPartPr>
      <w:docPartBody>
        <w:p w:rsidR="00BA10F6" w:rsidRDefault="008F3546" w:rsidP="008F3546">
          <w:pPr>
            <w:pStyle w:val="66F497BE61D04DA08281B6C0459D8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5E666C1002429289E1CE58DB604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24D1B-E634-49B2-B9C2-53889B05AD70}"/>
      </w:docPartPr>
      <w:docPartBody>
        <w:p w:rsidR="00BA10F6" w:rsidRDefault="008F3546" w:rsidP="008F3546">
          <w:pPr>
            <w:pStyle w:val="025E666C1002429289E1CE58DB60453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3B2DC3957A412F99DC42803273C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7E1A9-AFF5-4E05-8DB7-7920A6557E8A}"/>
      </w:docPartPr>
      <w:docPartBody>
        <w:p w:rsidR="00BA10F6" w:rsidRDefault="008F3546" w:rsidP="008F3546">
          <w:pPr>
            <w:pStyle w:val="0C3B2DC3957A412F99DC42803273C4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14DE84ADE24A70B35D27E7B0117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DD010-B3E4-4DB8-A274-D85858E53DE9}"/>
      </w:docPartPr>
      <w:docPartBody>
        <w:p w:rsidR="00BA10F6" w:rsidRDefault="008F3546" w:rsidP="008F3546">
          <w:pPr>
            <w:pStyle w:val="2F14DE84ADE24A70B35D27E7B01172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3F8B5-C099-43E9-9017-EB50C07B889A}"/>
      </w:docPartPr>
      <w:docPartBody>
        <w:p w:rsidR="003E0989" w:rsidRDefault="00EB1A88">
          <w:r w:rsidRPr="001528E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E3AB4C6E33480E93C3A059FD899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742C0-69B5-4E24-AEAF-6198D0C42422}"/>
      </w:docPartPr>
      <w:docPartBody>
        <w:p w:rsidR="00F12CCB" w:rsidRDefault="00D531D2" w:rsidP="00D531D2">
          <w:pPr>
            <w:pStyle w:val="85E3AB4C6E33480E93C3A059FD89987C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E15EA92807B44E56B6B5A20EC50EB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AD9EB-097C-40FB-9042-AC72E98E395F}"/>
      </w:docPartPr>
      <w:docPartBody>
        <w:p w:rsidR="007F222C" w:rsidRDefault="000B4F4E" w:rsidP="000B4F4E">
          <w:pPr>
            <w:pStyle w:val="E15EA92807B44E56B6B5A20EC50EBFC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9E5B3EA5344EA29F4162DD664BE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58075-8761-44FE-8F4A-5129FE93D62E}"/>
      </w:docPartPr>
      <w:docPartBody>
        <w:p w:rsidR="007F222C" w:rsidRDefault="000B4F4E" w:rsidP="000B4F4E">
          <w:pPr>
            <w:pStyle w:val="209E5B3EA5344EA29F4162DD664BEC1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54EF34001E4BB0A8ED20878EFE6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4CA79-5C96-472D-BCAF-FC796E410549}"/>
      </w:docPartPr>
      <w:docPartBody>
        <w:p w:rsidR="00000000" w:rsidRDefault="007F222C" w:rsidP="007F222C">
          <w:pPr>
            <w:pStyle w:val="DF54EF34001E4BB0A8ED20878EFE60C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DAC31B42ED4287AAD82381FC24C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57466-6FFD-4BB2-B64B-ED27B5144AE4}"/>
      </w:docPartPr>
      <w:docPartBody>
        <w:p w:rsidR="00000000" w:rsidRDefault="007F222C" w:rsidP="007F222C">
          <w:pPr>
            <w:pStyle w:val="A9DAC31B42ED4287AAD82381FC24CF8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ECF918F6534C359F0539094A456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5EACB-6E25-43E1-8D25-2F08EF546DA2}"/>
      </w:docPartPr>
      <w:docPartBody>
        <w:p w:rsidR="00000000" w:rsidRDefault="007F222C" w:rsidP="007F222C">
          <w:pPr>
            <w:pStyle w:val="F0ECF918F6534C359F0539094A4567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9724FFC62C4F039AE419814EA9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4A9E7-EA85-4160-A84F-C67E92641973}"/>
      </w:docPartPr>
      <w:docPartBody>
        <w:p w:rsidR="00000000" w:rsidRDefault="007F222C" w:rsidP="007F222C">
          <w:pPr>
            <w:pStyle w:val="809724FFC62C4F039AE419814EA902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EDE34524C94B8FA6E87F646ED90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1507B-225F-42A4-B8DB-45CEE9A7D736}"/>
      </w:docPartPr>
      <w:docPartBody>
        <w:p w:rsidR="00000000" w:rsidRDefault="007F222C" w:rsidP="007F222C">
          <w:pPr>
            <w:pStyle w:val="ABEDE34524C94B8FA6E87F646ED906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A8D27F967C042C1ABA02AB1EE13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E2C7A-05B2-4565-A403-29273A1B05A1}"/>
      </w:docPartPr>
      <w:docPartBody>
        <w:p w:rsidR="00000000" w:rsidRDefault="007F222C" w:rsidP="007F222C">
          <w:pPr>
            <w:pStyle w:val="9A8D27F967C042C1ABA02AB1EE133036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4F4E"/>
    <w:rsid w:val="001D36B1"/>
    <w:rsid w:val="002646FB"/>
    <w:rsid w:val="002A00F8"/>
    <w:rsid w:val="003959BC"/>
    <w:rsid w:val="003E0989"/>
    <w:rsid w:val="00401A56"/>
    <w:rsid w:val="006B0586"/>
    <w:rsid w:val="006F7026"/>
    <w:rsid w:val="00782396"/>
    <w:rsid w:val="007E7C13"/>
    <w:rsid w:val="007F0EB0"/>
    <w:rsid w:val="007F222C"/>
    <w:rsid w:val="008506F4"/>
    <w:rsid w:val="008F3546"/>
    <w:rsid w:val="00945794"/>
    <w:rsid w:val="00981D12"/>
    <w:rsid w:val="009D03EC"/>
    <w:rsid w:val="00A11357"/>
    <w:rsid w:val="00A50F18"/>
    <w:rsid w:val="00A772AE"/>
    <w:rsid w:val="00AA4803"/>
    <w:rsid w:val="00AA7526"/>
    <w:rsid w:val="00AE0358"/>
    <w:rsid w:val="00B83248"/>
    <w:rsid w:val="00BA10F6"/>
    <w:rsid w:val="00D06423"/>
    <w:rsid w:val="00D531D2"/>
    <w:rsid w:val="00D67D5F"/>
    <w:rsid w:val="00DB3A0C"/>
    <w:rsid w:val="00E35EDF"/>
    <w:rsid w:val="00E7673F"/>
    <w:rsid w:val="00E836AB"/>
    <w:rsid w:val="00EB1A88"/>
    <w:rsid w:val="00ED68E7"/>
    <w:rsid w:val="00EE2183"/>
    <w:rsid w:val="00F12CCB"/>
    <w:rsid w:val="00F86380"/>
    <w:rsid w:val="00F9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22C"/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B0643A31F4E41EDB04ED049E0950BBF">
    <w:name w:val="AB0643A31F4E41EDB04ED049E0950BBF"/>
    <w:rsid w:val="00DB3A0C"/>
  </w:style>
  <w:style w:type="paragraph" w:customStyle="1" w:styleId="AFF69054740147C98D185A1933D142E9">
    <w:name w:val="AFF69054740147C98D185A1933D142E9"/>
    <w:rsid w:val="00DB3A0C"/>
  </w:style>
  <w:style w:type="paragraph" w:customStyle="1" w:styleId="91EF048CE72A4CC8979DB6F4879A6C8B">
    <w:name w:val="91EF048CE72A4CC8979DB6F4879A6C8B"/>
    <w:rsid w:val="00DB3A0C"/>
  </w:style>
  <w:style w:type="paragraph" w:customStyle="1" w:styleId="A7BFB2C2B5654D6DB516EAB5527E7795">
    <w:name w:val="A7BFB2C2B5654D6DB516EAB5527E7795"/>
    <w:rsid w:val="00DB3A0C"/>
  </w:style>
  <w:style w:type="paragraph" w:customStyle="1" w:styleId="2C82997EE3034D36ACDEC995426E1077">
    <w:name w:val="2C82997EE3034D36ACDEC995426E1077"/>
    <w:rsid w:val="00DB3A0C"/>
  </w:style>
  <w:style w:type="paragraph" w:customStyle="1" w:styleId="CAFF5C6BD83A49EEAB8F9D4367CD8BC9">
    <w:name w:val="CAFF5C6BD83A49EEAB8F9D4367CD8BC9"/>
    <w:rsid w:val="00DB3A0C"/>
  </w:style>
  <w:style w:type="paragraph" w:customStyle="1" w:styleId="DE1CBCC2D8384C47908DC39312753207">
    <w:name w:val="DE1CBCC2D8384C47908DC39312753207"/>
    <w:rsid w:val="00DB3A0C"/>
  </w:style>
  <w:style w:type="paragraph" w:customStyle="1" w:styleId="9D375D0CF7D143C181720A5236A43474">
    <w:name w:val="9D375D0CF7D143C181720A5236A43474"/>
    <w:rsid w:val="00DB3A0C"/>
  </w:style>
  <w:style w:type="paragraph" w:customStyle="1" w:styleId="58C4815708B14312BEE9B2BFF34A2570">
    <w:name w:val="58C4815708B14312BEE9B2BFF34A2570"/>
    <w:rsid w:val="00DB3A0C"/>
  </w:style>
  <w:style w:type="paragraph" w:customStyle="1" w:styleId="D8503DF104194888B37338E5E63CCA30">
    <w:name w:val="D8503DF104194888B37338E5E63CCA30"/>
    <w:rsid w:val="00DB3A0C"/>
  </w:style>
  <w:style w:type="paragraph" w:customStyle="1" w:styleId="04FA474016DA415E93DCF9D9575BD1DD">
    <w:name w:val="04FA474016DA415E93DCF9D9575BD1DD"/>
    <w:rsid w:val="00E35EDF"/>
  </w:style>
  <w:style w:type="paragraph" w:customStyle="1" w:styleId="97B2CD4A94254E6B80ADB5A807E4B2C3">
    <w:name w:val="97B2CD4A94254E6B80ADB5A807E4B2C3"/>
    <w:rsid w:val="00E35EDF"/>
  </w:style>
  <w:style w:type="paragraph" w:customStyle="1" w:styleId="3FEBB62C364948668CA91CE951F97F3C">
    <w:name w:val="3FEBB62C364948668CA91CE951F97F3C"/>
    <w:rsid w:val="00E35EDF"/>
  </w:style>
  <w:style w:type="paragraph" w:customStyle="1" w:styleId="EE9F7E4AA195461BBBD28A2FF7F95E3F">
    <w:name w:val="EE9F7E4AA195461BBBD28A2FF7F95E3F"/>
    <w:rsid w:val="00E35EDF"/>
  </w:style>
  <w:style w:type="paragraph" w:customStyle="1" w:styleId="77AA31E8A4BB439B97B81BDDDB0F2685">
    <w:name w:val="77AA31E8A4BB439B97B81BDDDB0F2685"/>
    <w:rsid w:val="00E35EDF"/>
  </w:style>
  <w:style w:type="paragraph" w:customStyle="1" w:styleId="813E1AAB765242BFA47C733A530058B6">
    <w:name w:val="813E1AAB765242BFA47C733A530058B6"/>
    <w:rsid w:val="00E35EDF"/>
  </w:style>
  <w:style w:type="paragraph" w:customStyle="1" w:styleId="9EA8BB69B34641DF946AF098FA50269C">
    <w:name w:val="9EA8BB69B34641DF946AF098FA50269C"/>
    <w:rsid w:val="00E35EDF"/>
  </w:style>
  <w:style w:type="paragraph" w:customStyle="1" w:styleId="B47B9B3469994F2BB4FD62D62C6E3E26">
    <w:name w:val="B47B9B3469994F2BB4FD62D62C6E3E26"/>
    <w:rsid w:val="00E35EDF"/>
  </w:style>
  <w:style w:type="paragraph" w:customStyle="1" w:styleId="481B6229C3284F75BF2C3D89A9241F0D">
    <w:name w:val="481B6229C3284F75BF2C3D89A9241F0D"/>
    <w:rsid w:val="00E35EDF"/>
  </w:style>
  <w:style w:type="paragraph" w:customStyle="1" w:styleId="1B20AAB63B11478BBCB1738CB9258B72">
    <w:name w:val="1B20AAB63B11478BBCB1738CB9258B72"/>
    <w:rsid w:val="00E35EDF"/>
  </w:style>
  <w:style w:type="paragraph" w:customStyle="1" w:styleId="836B4564290C41388806DC6E2D57E0EA">
    <w:name w:val="836B4564290C41388806DC6E2D57E0EA"/>
    <w:rsid w:val="00E35EDF"/>
  </w:style>
  <w:style w:type="paragraph" w:customStyle="1" w:styleId="F67A7E52AF4B446C92ABEF7CE06D263D">
    <w:name w:val="F67A7E52AF4B446C92ABEF7CE06D263D"/>
    <w:rsid w:val="00E35EDF"/>
  </w:style>
  <w:style w:type="paragraph" w:customStyle="1" w:styleId="C92985116DB94AC584CDF733CBEB83EF">
    <w:name w:val="C92985116DB94AC584CDF733CBEB83EF"/>
    <w:rsid w:val="00E35EDF"/>
  </w:style>
  <w:style w:type="paragraph" w:customStyle="1" w:styleId="88B8521257ED473A83C2882E9CCD6AFB">
    <w:name w:val="88B8521257ED473A83C2882E9CCD6AFB"/>
    <w:rsid w:val="00E35EDF"/>
  </w:style>
  <w:style w:type="paragraph" w:customStyle="1" w:styleId="9B643C8465C6478ABA348203897C0C7A">
    <w:name w:val="9B643C8465C6478ABA348203897C0C7A"/>
    <w:rsid w:val="00E35EDF"/>
  </w:style>
  <w:style w:type="paragraph" w:customStyle="1" w:styleId="6C4D282D715A4B38AD636D89EE337A5C">
    <w:name w:val="6C4D282D715A4B38AD636D89EE337A5C"/>
    <w:rsid w:val="00E35EDF"/>
  </w:style>
  <w:style w:type="paragraph" w:customStyle="1" w:styleId="B9973054B3EF43E3A9278D96E3F93B3E">
    <w:name w:val="B9973054B3EF43E3A9278D96E3F93B3E"/>
    <w:rsid w:val="00A772AE"/>
  </w:style>
  <w:style w:type="paragraph" w:customStyle="1" w:styleId="69FE4CE293534D7F8743558D15A90DB0">
    <w:name w:val="69FE4CE293534D7F8743558D15A90DB0"/>
    <w:rsid w:val="00A772AE"/>
  </w:style>
  <w:style w:type="paragraph" w:customStyle="1" w:styleId="28F72F06F1AD40FEAA9B28A351C12A01">
    <w:name w:val="28F72F06F1AD40FEAA9B28A351C12A01"/>
    <w:rsid w:val="009D03EC"/>
  </w:style>
  <w:style w:type="paragraph" w:customStyle="1" w:styleId="78800237815441B886B0959A0DC7478A">
    <w:name w:val="78800237815441B886B0959A0DC7478A"/>
    <w:rsid w:val="009D03EC"/>
  </w:style>
  <w:style w:type="paragraph" w:customStyle="1" w:styleId="338E9CFAC1F242B8A66B432B419753E3">
    <w:name w:val="338E9CFAC1F242B8A66B432B419753E3"/>
    <w:rsid w:val="009D03EC"/>
  </w:style>
  <w:style w:type="paragraph" w:customStyle="1" w:styleId="671AD76E8B864171925E3C456C096618">
    <w:name w:val="671AD76E8B864171925E3C456C096618"/>
    <w:rsid w:val="009D03EC"/>
  </w:style>
  <w:style w:type="paragraph" w:customStyle="1" w:styleId="148B9A6F6F3644EF85B493DAF8288A7F">
    <w:name w:val="148B9A6F6F3644EF85B493DAF8288A7F"/>
    <w:rsid w:val="009D03EC"/>
  </w:style>
  <w:style w:type="paragraph" w:customStyle="1" w:styleId="A5ADA219323747A9A107601786728411">
    <w:name w:val="A5ADA219323747A9A107601786728411"/>
    <w:rsid w:val="009D03EC"/>
  </w:style>
  <w:style w:type="paragraph" w:customStyle="1" w:styleId="BDDF659B1FD9474B9323C605A085B4DB">
    <w:name w:val="BDDF659B1FD9474B9323C605A085B4DB"/>
    <w:rsid w:val="009D03EC"/>
  </w:style>
  <w:style w:type="paragraph" w:customStyle="1" w:styleId="F36B0DD0524749639B91D118455B556C">
    <w:name w:val="F36B0DD0524749639B91D118455B556C"/>
    <w:rsid w:val="009D03EC"/>
  </w:style>
  <w:style w:type="paragraph" w:customStyle="1" w:styleId="0665342202B14463BFF771DFF9ACB082">
    <w:name w:val="0665342202B14463BFF771DFF9ACB082"/>
    <w:rsid w:val="009D03EC"/>
  </w:style>
  <w:style w:type="paragraph" w:customStyle="1" w:styleId="3F4534671C064689952C68957BCE28FE">
    <w:name w:val="3F4534671C064689952C68957BCE28FE"/>
    <w:rsid w:val="009D03EC"/>
  </w:style>
  <w:style w:type="paragraph" w:customStyle="1" w:styleId="FE418D5B502A413484C8F1B58BF059F8">
    <w:name w:val="FE418D5B502A413484C8F1B58BF059F8"/>
    <w:rsid w:val="009D03EC"/>
  </w:style>
  <w:style w:type="paragraph" w:customStyle="1" w:styleId="AD7A4792E63341A5BB257E1BB5C34D41">
    <w:name w:val="AD7A4792E63341A5BB257E1BB5C34D41"/>
    <w:rsid w:val="009D03EC"/>
  </w:style>
  <w:style w:type="paragraph" w:customStyle="1" w:styleId="B9450C534E514D2ABC619790C3779D86">
    <w:name w:val="B9450C534E514D2ABC619790C3779D86"/>
    <w:rsid w:val="009D03EC"/>
  </w:style>
  <w:style w:type="paragraph" w:customStyle="1" w:styleId="AA2DDEDF12624C13A466B1B9353142A1">
    <w:name w:val="AA2DDEDF12624C13A466B1B9353142A1"/>
    <w:rsid w:val="009D03EC"/>
  </w:style>
  <w:style w:type="paragraph" w:customStyle="1" w:styleId="2B4396B9345748A7B724B4288755AF55">
    <w:name w:val="2B4396B9345748A7B724B4288755AF55"/>
    <w:rsid w:val="009D03EC"/>
  </w:style>
  <w:style w:type="paragraph" w:customStyle="1" w:styleId="9EE468207EAE4899A309F615E24B49EA">
    <w:name w:val="9EE468207EAE4899A309F615E24B49EA"/>
    <w:rsid w:val="009D03EC"/>
  </w:style>
  <w:style w:type="paragraph" w:customStyle="1" w:styleId="208C84035A694B2DB47E4A75488BE571">
    <w:name w:val="208C84035A694B2DB47E4A75488BE571"/>
    <w:rsid w:val="009D03EC"/>
  </w:style>
  <w:style w:type="paragraph" w:customStyle="1" w:styleId="659A6D24B71D405B906CF7F63B9C66DE">
    <w:name w:val="659A6D24B71D405B906CF7F63B9C66DE"/>
    <w:rsid w:val="009D03EC"/>
  </w:style>
  <w:style w:type="paragraph" w:customStyle="1" w:styleId="98CBF9DEFA214C6E887CECF4B241EFF8">
    <w:name w:val="98CBF9DEFA214C6E887CECF4B241EFF8"/>
    <w:rsid w:val="009D03EC"/>
  </w:style>
  <w:style w:type="paragraph" w:customStyle="1" w:styleId="EF6850FBFAB54FF1A68E3B7B512A3989">
    <w:name w:val="EF6850FBFAB54FF1A68E3B7B512A3989"/>
    <w:rsid w:val="009D03EC"/>
  </w:style>
  <w:style w:type="paragraph" w:customStyle="1" w:styleId="E59ACCFEAEEA4BF9BF562ABA332A11C3">
    <w:name w:val="E59ACCFEAEEA4BF9BF562ABA332A11C3"/>
    <w:rsid w:val="009D03EC"/>
  </w:style>
  <w:style w:type="paragraph" w:customStyle="1" w:styleId="31165EED4C854DFB9D49C9CC7A4E7A41">
    <w:name w:val="31165EED4C854DFB9D49C9CC7A4E7A41"/>
    <w:rsid w:val="009D03EC"/>
  </w:style>
  <w:style w:type="paragraph" w:customStyle="1" w:styleId="10C5499F67C24DC08186B8CC92E950EA">
    <w:name w:val="10C5499F67C24DC08186B8CC92E950EA"/>
    <w:rsid w:val="009D03EC"/>
  </w:style>
  <w:style w:type="paragraph" w:customStyle="1" w:styleId="3731B4216D234BF2BA676C0D5CDC592E">
    <w:name w:val="3731B4216D234BF2BA676C0D5CDC592E"/>
    <w:rsid w:val="009D03EC"/>
  </w:style>
  <w:style w:type="paragraph" w:customStyle="1" w:styleId="66C2E9E6BDB24888AC4BA6018052ECAB">
    <w:name w:val="66C2E9E6BDB24888AC4BA6018052ECAB"/>
    <w:rsid w:val="009D03EC"/>
  </w:style>
  <w:style w:type="paragraph" w:customStyle="1" w:styleId="10703C5DD5344AB98940861307B7BF8E">
    <w:name w:val="10703C5DD5344AB98940861307B7BF8E"/>
    <w:rsid w:val="009D03EC"/>
  </w:style>
  <w:style w:type="paragraph" w:customStyle="1" w:styleId="61D2AF4D358A4ECA8892DC03EC76A6F6">
    <w:name w:val="61D2AF4D358A4ECA8892DC03EC76A6F6"/>
    <w:rsid w:val="009D03EC"/>
  </w:style>
  <w:style w:type="paragraph" w:customStyle="1" w:styleId="8CE8391A90474A69B1B4535E08DA49D5">
    <w:name w:val="8CE8391A90474A69B1B4535E08DA49D5"/>
    <w:rsid w:val="009D03EC"/>
  </w:style>
  <w:style w:type="paragraph" w:customStyle="1" w:styleId="C46EA900461A437A8400374243B62F85">
    <w:name w:val="C46EA900461A437A8400374243B62F85"/>
    <w:rsid w:val="009D03EC"/>
  </w:style>
  <w:style w:type="paragraph" w:customStyle="1" w:styleId="E4515E91E34B4B078F2859632219129C">
    <w:name w:val="E4515E91E34B4B078F2859632219129C"/>
    <w:rsid w:val="009D03EC"/>
  </w:style>
  <w:style w:type="paragraph" w:customStyle="1" w:styleId="049E71F5D66F47808019271B2100CF42">
    <w:name w:val="049E71F5D66F47808019271B2100CF42"/>
    <w:rsid w:val="009D03EC"/>
  </w:style>
  <w:style w:type="paragraph" w:customStyle="1" w:styleId="006E725F56BB44AEAA20F559F053E9BC">
    <w:name w:val="006E725F56BB44AEAA20F559F053E9BC"/>
    <w:rsid w:val="009D03EC"/>
  </w:style>
  <w:style w:type="paragraph" w:customStyle="1" w:styleId="45F9E98933C44420AC426481295265B4">
    <w:name w:val="45F9E98933C44420AC426481295265B4"/>
    <w:rsid w:val="009D03EC"/>
  </w:style>
  <w:style w:type="paragraph" w:customStyle="1" w:styleId="3E4A9D2ABA7640888FCBEA1D2D7B74F0">
    <w:name w:val="3E4A9D2ABA7640888FCBEA1D2D7B74F0"/>
    <w:rsid w:val="009D03EC"/>
  </w:style>
  <w:style w:type="paragraph" w:customStyle="1" w:styleId="EDD4672BA6074E18BFA4A6B4B7F0FDDF">
    <w:name w:val="EDD4672BA6074E18BFA4A6B4B7F0FDDF"/>
    <w:rsid w:val="009D03EC"/>
  </w:style>
  <w:style w:type="paragraph" w:customStyle="1" w:styleId="8696383B51BC42A1ACED511EB5AADFF8">
    <w:name w:val="8696383B51BC42A1ACED511EB5AADFF8"/>
    <w:rsid w:val="009D03EC"/>
  </w:style>
  <w:style w:type="paragraph" w:customStyle="1" w:styleId="28BC876FF7AD4C8FADE508656DC8A174">
    <w:name w:val="28BC876FF7AD4C8FADE508656DC8A174"/>
    <w:rsid w:val="009D03EC"/>
  </w:style>
  <w:style w:type="paragraph" w:customStyle="1" w:styleId="22887D7FB478408FBDF580C2F9FBC4FD">
    <w:name w:val="22887D7FB478408FBDF580C2F9FBC4FD"/>
    <w:rsid w:val="009D03EC"/>
  </w:style>
  <w:style w:type="paragraph" w:customStyle="1" w:styleId="03AEBBEA391D400DBE81D9688980337D">
    <w:name w:val="03AEBBEA391D400DBE81D9688980337D"/>
    <w:rsid w:val="009D03EC"/>
  </w:style>
  <w:style w:type="paragraph" w:customStyle="1" w:styleId="B92AC6FBFCAF42F292E75E084D2BD518">
    <w:name w:val="B92AC6FBFCAF42F292E75E084D2BD518"/>
    <w:rsid w:val="009D03EC"/>
  </w:style>
  <w:style w:type="paragraph" w:customStyle="1" w:styleId="7A0A56CEF1814216B7287598D4B58AF1">
    <w:name w:val="7A0A56CEF1814216B7287598D4B58AF1"/>
    <w:rsid w:val="009D03EC"/>
  </w:style>
  <w:style w:type="paragraph" w:customStyle="1" w:styleId="DC318DDC64B34C88AE0BEF43FBD3DD9B">
    <w:name w:val="DC318DDC64B34C88AE0BEF43FBD3DD9B"/>
    <w:rsid w:val="009D03EC"/>
  </w:style>
  <w:style w:type="paragraph" w:customStyle="1" w:styleId="09D6A04D293543B19424CDA91E681A59">
    <w:name w:val="09D6A04D293543B19424CDA91E681A59"/>
    <w:rsid w:val="009D03EC"/>
  </w:style>
  <w:style w:type="paragraph" w:customStyle="1" w:styleId="75033042C3B14062B411CF3D21CA4613">
    <w:name w:val="75033042C3B14062B411CF3D21CA4613"/>
    <w:rsid w:val="009D03EC"/>
  </w:style>
  <w:style w:type="paragraph" w:customStyle="1" w:styleId="3D48150DC92841B3905A7718AB8F2790">
    <w:name w:val="3D48150DC92841B3905A7718AB8F2790"/>
    <w:rsid w:val="009D03EC"/>
  </w:style>
  <w:style w:type="paragraph" w:customStyle="1" w:styleId="DB7E39EF658B4B43A94B8E50DDC27B73">
    <w:name w:val="DB7E39EF658B4B43A94B8E50DDC27B73"/>
    <w:rsid w:val="009D03EC"/>
  </w:style>
  <w:style w:type="paragraph" w:customStyle="1" w:styleId="7594FEAA52374B1F8A2C4B1C7BAB2001">
    <w:name w:val="7594FEAA52374B1F8A2C4B1C7BAB2001"/>
    <w:rsid w:val="009D03EC"/>
  </w:style>
  <w:style w:type="paragraph" w:customStyle="1" w:styleId="273DE711BB9E4D4B9EFB16F32A3BC593">
    <w:name w:val="273DE711BB9E4D4B9EFB16F32A3BC593"/>
    <w:rsid w:val="009D03EC"/>
  </w:style>
  <w:style w:type="paragraph" w:customStyle="1" w:styleId="7912877051FB4336B19E35B7EB0BC192">
    <w:name w:val="7912877051FB4336B19E35B7EB0BC192"/>
    <w:rsid w:val="009D03EC"/>
  </w:style>
  <w:style w:type="paragraph" w:customStyle="1" w:styleId="7645105B1ED745129C997E0EC898B14D">
    <w:name w:val="7645105B1ED745129C997E0EC898B14D"/>
    <w:rsid w:val="009D03EC"/>
  </w:style>
  <w:style w:type="paragraph" w:customStyle="1" w:styleId="1C84BCB372DD4713A129008179C775EE">
    <w:name w:val="1C84BCB372DD4713A129008179C775EE"/>
    <w:rsid w:val="009D03EC"/>
  </w:style>
  <w:style w:type="paragraph" w:customStyle="1" w:styleId="43994BE1D9EF4AF2B72437A790A1E2BB">
    <w:name w:val="43994BE1D9EF4AF2B72437A790A1E2BB"/>
    <w:rsid w:val="009D03EC"/>
  </w:style>
  <w:style w:type="paragraph" w:customStyle="1" w:styleId="14DE1389B122466D8724B5868F330939">
    <w:name w:val="14DE1389B122466D8724B5868F330939"/>
    <w:rsid w:val="009D03EC"/>
  </w:style>
  <w:style w:type="paragraph" w:customStyle="1" w:styleId="E4EFC804644D4C56ADCADDC40F792D6E">
    <w:name w:val="E4EFC804644D4C56ADCADDC40F792D6E"/>
    <w:rsid w:val="009D03EC"/>
  </w:style>
  <w:style w:type="paragraph" w:customStyle="1" w:styleId="85EA911F828D4CA8880A6033211A4C3B">
    <w:name w:val="85EA911F828D4CA8880A6033211A4C3B"/>
    <w:rsid w:val="009D03EC"/>
  </w:style>
  <w:style w:type="paragraph" w:customStyle="1" w:styleId="914EE6781E51416DB773AC699EFFE53B">
    <w:name w:val="914EE6781E51416DB773AC699EFFE53B"/>
    <w:rsid w:val="009D03EC"/>
  </w:style>
  <w:style w:type="paragraph" w:customStyle="1" w:styleId="B21FD6A0B7064D2B8E68599207AF8A59">
    <w:name w:val="B21FD6A0B7064D2B8E68599207AF8A59"/>
    <w:rsid w:val="009D03EC"/>
  </w:style>
  <w:style w:type="paragraph" w:customStyle="1" w:styleId="23B081BF2228444AA69BECC8ED39152C">
    <w:name w:val="23B081BF2228444AA69BECC8ED39152C"/>
    <w:rsid w:val="009D03EC"/>
  </w:style>
  <w:style w:type="paragraph" w:customStyle="1" w:styleId="67EF68DA217D4BCCB7E8B0AC14E4FC47">
    <w:name w:val="67EF68DA217D4BCCB7E8B0AC14E4FC47"/>
    <w:rsid w:val="009D03EC"/>
  </w:style>
  <w:style w:type="paragraph" w:customStyle="1" w:styleId="7DCD2F6BCF984AF09A3D8EA760972A61">
    <w:name w:val="7DCD2F6BCF984AF09A3D8EA760972A61"/>
    <w:rsid w:val="009D03EC"/>
  </w:style>
  <w:style w:type="paragraph" w:customStyle="1" w:styleId="8C2303EEB0004C91A1BA7EEF7315DD0B">
    <w:name w:val="8C2303EEB0004C91A1BA7EEF7315DD0B"/>
    <w:rsid w:val="009D03EC"/>
  </w:style>
  <w:style w:type="paragraph" w:customStyle="1" w:styleId="BD2EC7699DF346F6B70E0DFDE1CC3991">
    <w:name w:val="BD2EC7699DF346F6B70E0DFDE1CC3991"/>
    <w:rsid w:val="009D03EC"/>
  </w:style>
  <w:style w:type="paragraph" w:customStyle="1" w:styleId="E3E302A36DDC461E982A4F053903B0E5">
    <w:name w:val="E3E302A36DDC461E982A4F053903B0E5"/>
    <w:rsid w:val="008F3546"/>
  </w:style>
  <w:style w:type="paragraph" w:customStyle="1" w:styleId="895C40A252C64DDB83F68FB21AD276A3">
    <w:name w:val="895C40A252C64DDB83F68FB21AD276A3"/>
    <w:rsid w:val="008F3546"/>
  </w:style>
  <w:style w:type="paragraph" w:customStyle="1" w:styleId="371ECFF4FE144C989AADB24C5661B4BF">
    <w:name w:val="371ECFF4FE144C989AADB24C5661B4BF"/>
    <w:rsid w:val="008F3546"/>
  </w:style>
  <w:style w:type="paragraph" w:customStyle="1" w:styleId="CFF7392A720546E2944F656F4BBE4894">
    <w:name w:val="CFF7392A720546E2944F656F4BBE4894"/>
    <w:rsid w:val="008F3546"/>
  </w:style>
  <w:style w:type="paragraph" w:customStyle="1" w:styleId="D93AE042B29B4AEB88417984EDD10199">
    <w:name w:val="D93AE042B29B4AEB88417984EDD10199"/>
    <w:rsid w:val="008F3546"/>
  </w:style>
  <w:style w:type="paragraph" w:customStyle="1" w:styleId="4C003E34FF414669805F8DF3B013AB43">
    <w:name w:val="4C003E34FF414669805F8DF3B013AB43"/>
    <w:rsid w:val="008F3546"/>
  </w:style>
  <w:style w:type="paragraph" w:customStyle="1" w:styleId="4E61028B00494192A7E63841060F482F">
    <w:name w:val="4E61028B00494192A7E63841060F482F"/>
    <w:rsid w:val="008F3546"/>
  </w:style>
  <w:style w:type="paragraph" w:customStyle="1" w:styleId="E0CA1B25CA434AA29F73565FB89F27AF">
    <w:name w:val="E0CA1B25CA434AA29F73565FB89F27AF"/>
    <w:rsid w:val="008F3546"/>
  </w:style>
  <w:style w:type="paragraph" w:customStyle="1" w:styleId="C84E55AB239E47C1B02355BE5E0C71A6">
    <w:name w:val="C84E55AB239E47C1B02355BE5E0C71A6"/>
    <w:rsid w:val="008F3546"/>
  </w:style>
  <w:style w:type="paragraph" w:customStyle="1" w:styleId="73029E9AB4CF462C96E535D9F9C03FA6">
    <w:name w:val="73029E9AB4CF462C96E535D9F9C03FA6"/>
    <w:rsid w:val="008F3546"/>
  </w:style>
  <w:style w:type="paragraph" w:customStyle="1" w:styleId="27E742032DC74843B61A7FFEB67AA97A">
    <w:name w:val="27E742032DC74843B61A7FFEB67AA97A"/>
    <w:rsid w:val="008F3546"/>
  </w:style>
  <w:style w:type="paragraph" w:customStyle="1" w:styleId="1207E530F9894E22B9D46F9458FABB61">
    <w:name w:val="1207E530F9894E22B9D46F9458FABB61"/>
    <w:rsid w:val="008F3546"/>
  </w:style>
  <w:style w:type="paragraph" w:customStyle="1" w:styleId="B31872E6030143598214D59B94DD6F44">
    <w:name w:val="B31872E6030143598214D59B94DD6F44"/>
    <w:rsid w:val="008F3546"/>
  </w:style>
  <w:style w:type="paragraph" w:customStyle="1" w:styleId="24F3917547B64FF387586807A496DDB1">
    <w:name w:val="24F3917547B64FF387586807A496DDB1"/>
    <w:rsid w:val="008F3546"/>
  </w:style>
  <w:style w:type="paragraph" w:customStyle="1" w:styleId="AE51CC8F40B143AEBF172D2C03F8F5D8">
    <w:name w:val="AE51CC8F40B143AEBF172D2C03F8F5D8"/>
    <w:rsid w:val="008F3546"/>
  </w:style>
  <w:style w:type="paragraph" w:customStyle="1" w:styleId="D4F7A0822872480CA5BDEB3AB51618B1">
    <w:name w:val="D4F7A0822872480CA5BDEB3AB51618B1"/>
    <w:rsid w:val="008F3546"/>
  </w:style>
  <w:style w:type="paragraph" w:customStyle="1" w:styleId="8A4E9721983B400F84E4157EF28E1554">
    <w:name w:val="8A4E9721983B400F84E4157EF28E1554"/>
    <w:rsid w:val="008F3546"/>
  </w:style>
  <w:style w:type="paragraph" w:customStyle="1" w:styleId="97CBAFE9AC1245E0B5B817B4E98FA000">
    <w:name w:val="97CBAFE9AC1245E0B5B817B4E98FA000"/>
    <w:rsid w:val="008F3546"/>
  </w:style>
  <w:style w:type="paragraph" w:customStyle="1" w:styleId="A0E293EDD9594FBC936AFF9AD7245180">
    <w:name w:val="A0E293EDD9594FBC936AFF9AD7245180"/>
    <w:rsid w:val="008F3546"/>
  </w:style>
  <w:style w:type="paragraph" w:customStyle="1" w:styleId="D343CEA97EBE44DD86A8B52293F94F47">
    <w:name w:val="D343CEA97EBE44DD86A8B52293F94F47"/>
    <w:rsid w:val="008F3546"/>
  </w:style>
  <w:style w:type="paragraph" w:customStyle="1" w:styleId="EE4B0BC0F30941C9920CC48CAB1E3733">
    <w:name w:val="EE4B0BC0F30941C9920CC48CAB1E3733"/>
    <w:rsid w:val="008F3546"/>
  </w:style>
  <w:style w:type="paragraph" w:customStyle="1" w:styleId="23ABC88736BB49FDA67D4B5873EBD7CF">
    <w:name w:val="23ABC88736BB49FDA67D4B5873EBD7CF"/>
    <w:rsid w:val="008F3546"/>
  </w:style>
  <w:style w:type="paragraph" w:customStyle="1" w:styleId="80516351CECD4912BC25BEFA58225D4B">
    <w:name w:val="80516351CECD4912BC25BEFA58225D4B"/>
    <w:rsid w:val="008F3546"/>
  </w:style>
  <w:style w:type="paragraph" w:customStyle="1" w:styleId="4B547F8F9463442A86D0617670054210">
    <w:name w:val="4B547F8F9463442A86D0617670054210"/>
    <w:rsid w:val="008F3546"/>
  </w:style>
  <w:style w:type="paragraph" w:customStyle="1" w:styleId="6FF50A6971BA47688A9C5338038EA162">
    <w:name w:val="6FF50A6971BA47688A9C5338038EA162"/>
    <w:rsid w:val="008F3546"/>
  </w:style>
  <w:style w:type="paragraph" w:customStyle="1" w:styleId="84743FBB9DB046CABE4627CEE051C8B9">
    <w:name w:val="84743FBB9DB046CABE4627CEE051C8B9"/>
    <w:rsid w:val="008F3546"/>
  </w:style>
  <w:style w:type="paragraph" w:customStyle="1" w:styleId="87EC89D632114001B3CD364C2E92AF86">
    <w:name w:val="87EC89D632114001B3CD364C2E92AF86"/>
    <w:rsid w:val="008F3546"/>
  </w:style>
  <w:style w:type="paragraph" w:customStyle="1" w:styleId="DEA7477A9A4041F78842A3F5E62D959D">
    <w:name w:val="DEA7477A9A4041F78842A3F5E62D959D"/>
    <w:rsid w:val="008F3546"/>
  </w:style>
  <w:style w:type="paragraph" w:customStyle="1" w:styleId="FC1F97DAEBDD45F7B53CA15FCB6FD65C">
    <w:name w:val="FC1F97DAEBDD45F7B53CA15FCB6FD65C"/>
    <w:rsid w:val="008F3546"/>
  </w:style>
  <w:style w:type="paragraph" w:customStyle="1" w:styleId="A871250E7C334D1CB2A2DD4FDDC04EAE">
    <w:name w:val="A871250E7C334D1CB2A2DD4FDDC04EAE"/>
    <w:rsid w:val="008F3546"/>
  </w:style>
  <w:style w:type="paragraph" w:customStyle="1" w:styleId="ADB16A91B25B4B13A5AB3496BFCBE69B">
    <w:name w:val="ADB16A91B25B4B13A5AB3496BFCBE69B"/>
    <w:rsid w:val="008F3546"/>
  </w:style>
  <w:style w:type="paragraph" w:customStyle="1" w:styleId="AF929DF9584347F2AE2383802632AD9F">
    <w:name w:val="AF929DF9584347F2AE2383802632AD9F"/>
    <w:rsid w:val="008F3546"/>
  </w:style>
  <w:style w:type="paragraph" w:customStyle="1" w:styleId="66F497BE61D04DA08281B6C0459D88D6">
    <w:name w:val="66F497BE61D04DA08281B6C0459D88D6"/>
    <w:rsid w:val="008F3546"/>
  </w:style>
  <w:style w:type="paragraph" w:customStyle="1" w:styleId="025E666C1002429289E1CE58DB604530">
    <w:name w:val="025E666C1002429289E1CE58DB604530"/>
    <w:rsid w:val="008F3546"/>
  </w:style>
  <w:style w:type="paragraph" w:customStyle="1" w:styleId="0C3B2DC3957A412F99DC42803273C43B">
    <w:name w:val="0C3B2DC3957A412F99DC42803273C43B"/>
    <w:rsid w:val="008F3546"/>
  </w:style>
  <w:style w:type="paragraph" w:customStyle="1" w:styleId="2F14DE84ADE24A70B35D27E7B01172A9">
    <w:name w:val="2F14DE84ADE24A70B35D27E7B01172A9"/>
    <w:rsid w:val="008F3546"/>
  </w:style>
  <w:style w:type="paragraph" w:customStyle="1" w:styleId="5452585A53454448A56B62420178BBC6">
    <w:name w:val="5452585A53454448A56B62420178BBC6"/>
    <w:rsid w:val="00BA10F6"/>
  </w:style>
  <w:style w:type="paragraph" w:customStyle="1" w:styleId="79D6AA96DE8F4A26AA6B6E2C9E83899E">
    <w:name w:val="79D6AA96DE8F4A26AA6B6E2C9E83899E"/>
    <w:rsid w:val="00BA10F6"/>
  </w:style>
  <w:style w:type="paragraph" w:customStyle="1" w:styleId="BFEC6C6703D042CB8229036C8BA0F0B4">
    <w:name w:val="BFEC6C6703D042CB8229036C8BA0F0B4"/>
    <w:rsid w:val="00BA10F6"/>
  </w:style>
  <w:style w:type="paragraph" w:customStyle="1" w:styleId="A1C9AABD83424406A23FB7763289512C">
    <w:name w:val="A1C9AABD83424406A23FB7763289512C"/>
    <w:rsid w:val="00BA10F6"/>
  </w:style>
  <w:style w:type="paragraph" w:customStyle="1" w:styleId="9AE10FA5626849FAB1B11EE152FDD94C">
    <w:name w:val="9AE10FA5626849FAB1B11EE152FDD94C"/>
    <w:rsid w:val="00BA10F6"/>
  </w:style>
  <w:style w:type="paragraph" w:customStyle="1" w:styleId="4794F96DB5254F0E826B9E0828C19C18">
    <w:name w:val="4794F96DB5254F0E826B9E0828C19C18"/>
    <w:rsid w:val="00BA10F6"/>
  </w:style>
  <w:style w:type="paragraph" w:customStyle="1" w:styleId="7C2594F5F9B542768167B0460081382E">
    <w:name w:val="7C2594F5F9B542768167B0460081382E"/>
    <w:rsid w:val="00BA10F6"/>
  </w:style>
  <w:style w:type="paragraph" w:customStyle="1" w:styleId="E7E8444140954082ABDBF2A7B435A17A">
    <w:name w:val="E7E8444140954082ABDBF2A7B435A17A"/>
    <w:rsid w:val="00BA10F6"/>
  </w:style>
  <w:style w:type="paragraph" w:customStyle="1" w:styleId="0A600C415D7445398102CA0E7CFC777B">
    <w:name w:val="0A600C415D7445398102CA0E7CFC777B"/>
    <w:rsid w:val="003E0989"/>
  </w:style>
  <w:style w:type="paragraph" w:customStyle="1" w:styleId="348EE47DB0B2458E85D6099F0F3AA06F">
    <w:name w:val="348EE47DB0B2458E85D6099F0F3AA06F"/>
    <w:rsid w:val="003E0989"/>
  </w:style>
  <w:style w:type="paragraph" w:customStyle="1" w:styleId="E393CF3EEE044ED5B1949D049A0D7280">
    <w:name w:val="E393CF3EEE044ED5B1949D049A0D7280"/>
    <w:rsid w:val="007E7C13"/>
  </w:style>
  <w:style w:type="paragraph" w:customStyle="1" w:styleId="6C76C006F7BB43EE947A28D49559060D">
    <w:name w:val="6C76C006F7BB43EE947A28D49559060D"/>
    <w:rsid w:val="007E7C13"/>
  </w:style>
  <w:style w:type="paragraph" w:customStyle="1" w:styleId="B976A68D9DF94ADA9C566EEA1B6F9DE2">
    <w:name w:val="B976A68D9DF94ADA9C566EEA1B6F9DE2"/>
    <w:rsid w:val="007E7C13"/>
  </w:style>
  <w:style w:type="paragraph" w:customStyle="1" w:styleId="62018F016C244B2682374807CB1164B7">
    <w:name w:val="62018F016C244B2682374807CB1164B7"/>
    <w:rsid w:val="007E7C13"/>
  </w:style>
  <w:style w:type="paragraph" w:customStyle="1" w:styleId="2950AE16AE53491DA84DC21B7A07E205">
    <w:name w:val="2950AE16AE53491DA84DC21B7A07E205"/>
    <w:rsid w:val="006F7026"/>
  </w:style>
  <w:style w:type="paragraph" w:customStyle="1" w:styleId="8D4688616B45485AA5B9DA859FD63233">
    <w:name w:val="8D4688616B45485AA5B9DA859FD63233"/>
    <w:rsid w:val="006F7026"/>
  </w:style>
  <w:style w:type="paragraph" w:customStyle="1" w:styleId="B68D8E54717A47A9BF254236E572A3C2">
    <w:name w:val="B68D8E54717A47A9BF254236E572A3C2"/>
    <w:rsid w:val="006F7026"/>
  </w:style>
  <w:style w:type="paragraph" w:customStyle="1" w:styleId="85F10EAE1A774255B33196E086BE3185">
    <w:name w:val="85F10EAE1A774255B33196E086BE3185"/>
    <w:rsid w:val="006F7026"/>
  </w:style>
  <w:style w:type="paragraph" w:customStyle="1" w:styleId="C2DCA31A9EF34EE0A8347280398D9803">
    <w:name w:val="C2DCA31A9EF34EE0A8347280398D9803"/>
    <w:rsid w:val="006F7026"/>
  </w:style>
  <w:style w:type="paragraph" w:customStyle="1" w:styleId="829AA22746734056AA2C91E78FF605B8">
    <w:name w:val="829AA22746734056AA2C91E78FF605B8"/>
    <w:rsid w:val="006F7026"/>
  </w:style>
  <w:style w:type="paragraph" w:customStyle="1" w:styleId="85E3AB4C6E33480E93C3A059FD89987C">
    <w:name w:val="85E3AB4C6E33480E93C3A059FD89987C"/>
    <w:rsid w:val="00D531D2"/>
  </w:style>
  <w:style w:type="paragraph" w:customStyle="1" w:styleId="7C3845BF492A4BF3A39BB89A4BB4A6DA">
    <w:name w:val="7C3845BF492A4BF3A39BB89A4BB4A6DA"/>
    <w:rsid w:val="000B4F4E"/>
    <w:rPr>
      <w:lang w:val="da-DK" w:eastAsia="da-DK"/>
    </w:rPr>
  </w:style>
  <w:style w:type="paragraph" w:customStyle="1" w:styleId="631BCFC3527D4B97BD3B43EA769FF884">
    <w:name w:val="631BCFC3527D4B97BD3B43EA769FF884"/>
    <w:rsid w:val="000B4F4E"/>
    <w:rPr>
      <w:lang w:val="da-DK" w:eastAsia="da-DK"/>
    </w:rPr>
  </w:style>
  <w:style w:type="paragraph" w:customStyle="1" w:styleId="C26B195C36F64CA9AE5F0F29929B8F9C">
    <w:name w:val="C26B195C36F64CA9AE5F0F29929B8F9C"/>
    <w:rsid w:val="000B4F4E"/>
    <w:rPr>
      <w:lang w:val="da-DK" w:eastAsia="da-DK"/>
    </w:rPr>
  </w:style>
  <w:style w:type="paragraph" w:customStyle="1" w:styleId="A326CCEB2EE548D2B11D327198597BC8">
    <w:name w:val="A326CCEB2EE548D2B11D327198597BC8"/>
    <w:rsid w:val="000B4F4E"/>
    <w:rPr>
      <w:lang w:val="da-DK" w:eastAsia="da-DK"/>
    </w:rPr>
  </w:style>
  <w:style w:type="paragraph" w:customStyle="1" w:styleId="E15EA92807B44E56B6B5A20EC50EBFC4">
    <w:name w:val="E15EA92807B44E56B6B5A20EC50EBFC4"/>
    <w:rsid w:val="000B4F4E"/>
    <w:rPr>
      <w:lang w:val="da-DK" w:eastAsia="da-DK"/>
    </w:rPr>
  </w:style>
  <w:style w:type="paragraph" w:customStyle="1" w:styleId="209E5B3EA5344EA29F4162DD664BEC1D">
    <w:name w:val="209E5B3EA5344EA29F4162DD664BEC1D"/>
    <w:rsid w:val="000B4F4E"/>
    <w:rPr>
      <w:lang w:val="da-DK" w:eastAsia="da-DK"/>
    </w:rPr>
  </w:style>
  <w:style w:type="paragraph" w:customStyle="1" w:styleId="DF54EF34001E4BB0A8ED20878EFE60C9">
    <w:name w:val="DF54EF34001E4BB0A8ED20878EFE60C9"/>
    <w:rsid w:val="007F222C"/>
  </w:style>
  <w:style w:type="paragraph" w:customStyle="1" w:styleId="A9DAC31B42ED4287AAD82381FC24CF88">
    <w:name w:val="A9DAC31B42ED4287AAD82381FC24CF88"/>
    <w:rsid w:val="007F222C"/>
  </w:style>
  <w:style w:type="paragraph" w:customStyle="1" w:styleId="F0ECF918F6534C359F0539094A4567B2">
    <w:name w:val="F0ECF918F6534C359F0539094A4567B2"/>
    <w:rsid w:val="007F222C"/>
  </w:style>
  <w:style w:type="paragraph" w:customStyle="1" w:styleId="809724FFC62C4F039AE419814EA90241">
    <w:name w:val="809724FFC62C4F039AE419814EA90241"/>
    <w:rsid w:val="007F222C"/>
  </w:style>
  <w:style w:type="paragraph" w:customStyle="1" w:styleId="ABEDE34524C94B8FA6E87F646ED906DD">
    <w:name w:val="ABEDE34524C94B8FA6E87F646ED906DD"/>
    <w:rsid w:val="007F222C"/>
  </w:style>
  <w:style w:type="paragraph" w:customStyle="1" w:styleId="9A8D27F967C042C1ABA02AB1EE133036">
    <w:name w:val="9A8D27F967C042C1ABA02AB1EE133036"/>
    <w:rsid w:val="007F2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o _ > N o _ < / N o _ >  
         < O R B S h i p p i n g _ A g e n t _ C o d e > O R B S h i p p i n g _ A g e n t _ C o d e < / O R B S h i p p i n g _ A g e n t _ C o d e >  
         < O R B S h i p p i n g _ A g e n t _ S e r v i c e _ C o d e > O R B S h i p p i n g _ A g e n t _ S e r v i c e _ C o d e < / O R B S h i p p i n g _ A g e n t _ S e r v i c e _ C o d e >  
         < O R B S h i p p i n g A g e n t C o d e _ L b l > O R B S h i p p i n g A g e n t C o d e _ L b l < / O R B S h i p p i n g A g e n t C o d e _ L b l >  
         < O R B S h i p p i n g A g e n t S e r v i c e C o d e _ L b l > O R B S h i p p i n g A g e n t S e r v i c e C o d e _ L b l < / O R B S h i p p i n g A g e n t S e r v i c e C o d e _ L b l >  
         < O r b u s _ B i l l _ t o _ A d d r e s s > O r b u s _ B i l l _ t o _ A d d r e s s < / O r b u s _ B i l l _ t o _ A d d r e s s >  
         < O r b u s _ B i l l _ t o _ A d d r e s s _ 2 > O r b u s _ B i l l _ t o _ A d d r e s s _ 2 < / O r b u s _ B i l l _ t o _ A d d r e s s _ 2 >  
         < O r b u s _ B i l l _ t o _ C i t y > O r b u s _ B i l l _ t o _ C i t y < / O r b u s _ B i l l _ t o _ C i t y >  
         < O r b u s _ B i l l _ t o _ C o n t a c t > O r b u s _ B i l l _ t o _ C o n t a c t < / O r b u s _ B i l l _ t o _ C o n t a c t >  
         < O r b u s _ B i l l _ t o _ C o u n t r y _ R e g i o n _ C o d e > O r b u s _ B i l l _ t o _ C o u n t r y _ R e g i o n _ C o d e < / O r b u s _ B i l l _ t o _ C o u n t r y _ R e g i o n _ C o d e >  
         < O r b u s _ B i l l _ t o _ C o u n t y > O r b u s _ B i l l _ t o _ C o u n t y < / O r b u s _ B i l l _ t o _ C o u n t y >  
         < O r b u s _ B i l l _ t o _ P o s t _ C o d e > O r b u s _ B i l l _ t o _ P o s t _ C o d e < / O r b u s _ B i l l _ t o _ P o s t _ C o d e >  
         < O r b u s _ B i l l T o N a m e > O r b u s _ B i l l T o N a m e < / O r b u s _ B i l l T o N a m e >  
         < O r b u s _ D o c u m e n t _ D a t e > O r b u s _ D o c u m e n t _ D a t e < / O r b u s _ D o c u m e n t _ D a t e >  
         < O r b u s _ O r d e r _ D a t e > O r b u s _ O r d e r _ D a t e < / O r b u s _ O r d e r _ D a t e >  
         < O r b u s _ P a y m e n t T e r m s D e s c r i p t i o n > O r b u s _ P a y m e n t T e r m s D e s c r i p t i o n < / O r b u s _ P a y m e n t T e r m s D e s c r i p t i o n >  
         < O r b u s _ P a y m e n t T e r m s L o n g D e s c r i p t i o n > O r b u s _ P a y m e n t T e r m s L o n g D e s c r i p t i o n < / O r b u s _ P a y m e n t T e r m s L o n g D e s c r i p t i o n >  
         < O r b u s _ S a l e s p e r s o n _ C o d e > O r b u s _ S a l e s p e r s o n _ C o d e < / O r b u s _ S a l e s p e r s o n _ C o d e >  
         < O r b u s _ S e l l T o C u s t o m e r N a m e > O r b u s _ S e l l T o C u s t o m e r N a m e < / O r b u s _ S e l l T o C u s t o m e r N a m e >  
         < O r b u s _ S h i p _ t o _ A d d r e s s > O r b u s _ S h i p _ t o _ A d d r e s s < / O r b u s _ S h i p _ t o _ A d d r e s s >  
         < O r b u s _ S h i p _ t o _ A d d r e s s _ 2 > O r b u s _ S h i p _ t o _ A d d r e s s _ 2 < / O r b u s _ S h i p _ t o _ A d d r e s s _ 2 >  
         < O r b u s _ S h i p _ t o _ C i t y > O r b u s _ S h i p _ t o _ C i t y < / O r b u s _ S h i p _ t o _ C i t y >  
         < O r b u s _ S h i p _ t o _ C o n t a c t > O r b u s _ S h i p _ t o _ C o n t a c t < / O r b u s _ S h i p _ t o _ C o n t a c t >  
         < O r b u s _ S h i p _ t o _ C o u n t r y _ R e g i o n _ C o d e > O r b u s _ S h i p _ t o _ C o u n t r y _ R e g i o n _ C o d e < / O r b u s _ S h i p _ t o _ C o u n t r y _ R e g i o n _ C o d e >  
         < O r b u s _ S h i p _ t o _ C o u n t y > O r b u s _ S h i p _ t o _ C o u n t y < / O r b u s _ S h i p _ t o _ C o u n t y >  
         < O r b u s _ S h i p _ t o _ P o s t _ C o d e > O r b u s _ S h i p _ t o _ P o s t _ C o d e < / O r b u s _ S h i p _ t o _ P o s t _ C o d e >  
         < O r b u s _ S h i p m e n t _ D a t e > O r b u s _ S h i p m e n t _ D a t e < / O r b u s _ S h i p m e n t _ D a t e >  
         < O r b u s _ S h i p p i n g M e t h o d D e s c r i p t i o n > O r b u s _ S h i p p i n g M e t h o d D e s c r i p t i o n < / O r b u s _ S h i p p i n g M e t h o d D e s c r i p t i o n >  
         < O r b u s _ S h i p T o N a m e > O r b u s _ S h i p T o N a m e < / O r b u s _ S h i p T o N a m e >  
         < O r b u s _ S y s t e m C r e a t e d B y > O r b u s _ S y s t e m C r e a t e d B y < / O r b u s _ S y s t e m C r e a t e d B y >  
         < O r b u s _ W o r k _ D e s c r i p t i o n / >  
         < O r b u s _ Y o u r _ R e f e r e n c e > O r b u s _ Y o u r _ R e f e r e n c e < / O r b u s _ Y o u r _ R e f e r e n c e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_ D a t e > P o s t i n g _ D a t e < / P o s t i n g _ D a t e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_ V a l i d _ U n t i l _ D a t e > Q u o t e _ V a l i d _ U n t i l _ D a t e < / Q u o t e _ V a l i d _ U n t i l _ D a t e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_ t o _ C o n t a c t > S h i p _ t o _ C o n t a c t < / S h i p _ t o _ C o n t a c t >  
         < S h i p _ t o _ N a m e > S h i p _ t o _ N a m e < / S h i p _ t o _ N a m e >  
         < S h i p m e n t _ D a t e > S h i p m e n t _ D a t e < / S h i p m e n t _ D a t e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_ R e f e r e n c e > Y o u r _ R e f e r e n c e < / Y o u r _ R e f e r e n c e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A v a _ T a x _ R a t e > A v a _ T a x _ R a t e < / A v a _ T a x _ R a t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O r b u s _ A m o u n t L i n e N o T a x > O r b u s _ A m o u n t L i n e N o T a x < / O r b u s _ A m o u n t L i n e N o T a x >  
             < O r b u s _ A m o u n t L i n e W i t h T a x > O r b u s _ A m o u n t L i n e W i t h T a x < / O r b u s _ A m o u n t L i n e W i t h T a x >  
             < O r b u s _ D i s c o u n t T o t a l D e c i m a l > O r b u s _ D i s c o u n t T o t a l D e c i m a l < / O r b u s _ D i s c o u n t T o t a l D e c i m a l >  
             < O r b u s _ D i s c o u n t T o t a l T e x t > O r b u s _ D i s c o u n t T o t a l T e x t < / O r b u s _ D i s c o u n t T o t a l T e x t >  
             < O r b u s _ L i n e _ A m o u n t > O r b u s _ L i n e _ A m o u n t < / O r b u s _ L i n e _ A m o u n t >  
             < O r b u s _ S u b t o t a l D e c i m a l > O r b u s _ S u b t o t a l D e c i m a l < / O r b u s _ S u b t o t a l D e c i m a l >  
             < O r b u s _ S u b t o t a l T e x t > O r b u s _ S u b t o t a l T e x t < / O r b u s _ S u b t o t a l T e x t >  
             < O r b u s _ T o t a l G r o s s A m o u n t > O r b u s _ T o t a l G r o s s A m o u n t < / O r b u s _ T o t a l G r o s s A m o u n t >  
             < O r b u s _ T o t a l I n c l T a x D e c i m a l > O r b u s _ T o t a l I n c l T a x D e c i m a l < / O r b u s _ T o t a l I n c l T a x D e c i m a l >  
             < O r b u s _ T o t a l I n c l T a x T e x t > O r b u s _ T o t a l I n c l T a x T e x t < / O r b u s _ T o t a l I n c l T a x T e x t >  
             < O r b u s _ T o t a l N e t A m o u n t > O r b u s _ T o t a l N e t A m o u n t < / O r b u s _ T o t a l N e t A m o u n t >  
             < O r b u s _ T o t a l T a x A m o u n t > O r b u s _ T o t a l T a x A m o u n t < / O r b u s _ T o t a l T a x A m o u n t >  
             < O r b u s _ T o t a l T a x A m o u n t D e c i m a l > O r b u s _ T o t a l T a x A m o u n t D e c i m a l < / O r b u s _ T o t a l T a x A m o u n t D e c i m a l >  
             < O r b u s _ T o t a l T a x A m o u n t T e x t > O r b u s _ T o t a l T a x A m o u n t T e x t < / O r b u s _ T o t a l T a x A m o u n t T e x t >  
             < O r b u s _ U n i t _ P r i c e > O r b u s _ U n i t _ P r i c e < / O r b u s _ U n i t _ P r i c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a l e s C o m m e n t 1 > S a l e s C o m m e n t 1 < / S a l e s C o m m e n t 1 >  
             < S a l e s C o m m e n t 2 > S a l e s C o m m e n t 2 < / S a l e s C o m m e n t 2 >  
             < S a l e s C o m m e n t 3 > S a l e s C o m m e n t 3 < / S a l e s C o m m e n t 3 >  
             < S a l e s C o m m e n t 4 > S a l e s C o m m e n t 4 < / S a l e s C o m m e n t 4 >  
             < S a l e s C o m m e n t 5 > S a l e s C o m m e n t 5 < / S a l e s C o m m e n t 5 >  
             < S a l e s C o m m e n t s > S a l e s C o m m e n t s < / S a l e s C o m m e n t s >  
             < S h i p m e n t _ D a t e _ L i n e > S h i p m e n t _ D a t e _ L i n e < / S h i p m e n t _ D a t e _ L i n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5FEC-B455-4CA7-BA04-5C230D0B37CF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ED76F220-C4B8-4FF9-8537-DAA29DCE0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2016-02-11T21:11:00Z</dcterms:created>
  <dcterms:modified xsi:type="dcterms:W3CDTF">2023-08-17T18:57:00Z</dcterms:modified>
</cp:coreProperties>
</file>